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DF8E1" w14:textId="62E84ECF" w:rsidR="00A10484" w:rsidRDefault="00773208">
      <w:pPr>
        <w:pStyle w:val="Title"/>
      </w:pPr>
      <w:r>
        <w:t>Project Initiation Document</w:t>
      </w:r>
    </w:p>
    <w:p w14:paraId="7041D8C8" w14:textId="3CCD1BDA" w:rsidR="00855982" w:rsidRPr="00855982" w:rsidRDefault="00773208" w:rsidP="00855982">
      <w:pPr>
        <w:pStyle w:val="Heading1"/>
      </w:pPr>
      <w:r>
        <w:t>Contents</w:t>
      </w:r>
    </w:p>
    <w:tbl>
      <w:tblPr>
        <w:tblStyle w:val="TableGrid"/>
        <w:tblW w:w="0" w:type="auto"/>
        <w:tblLook w:val="04A0" w:firstRow="1" w:lastRow="0" w:firstColumn="1" w:lastColumn="0" w:noHBand="0" w:noVBand="1"/>
      </w:tblPr>
      <w:tblGrid>
        <w:gridCol w:w="4675"/>
        <w:gridCol w:w="4675"/>
      </w:tblGrid>
      <w:tr w:rsidR="00773208" w14:paraId="68580A40" w14:textId="77777777" w:rsidTr="00773208">
        <w:tc>
          <w:tcPr>
            <w:tcW w:w="4675" w:type="dxa"/>
          </w:tcPr>
          <w:p w14:paraId="7A79D9B3" w14:textId="135BD5AD" w:rsidR="00773208" w:rsidRDefault="00773208" w:rsidP="00855982">
            <w:r>
              <w:t>Chapter</w:t>
            </w:r>
          </w:p>
        </w:tc>
        <w:tc>
          <w:tcPr>
            <w:tcW w:w="4675" w:type="dxa"/>
          </w:tcPr>
          <w:p w14:paraId="2FA1AC34" w14:textId="436B9F16" w:rsidR="00773208" w:rsidRDefault="00773208" w:rsidP="00855982">
            <w:r>
              <w:t>Page</w:t>
            </w:r>
          </w:p>
        </w:tc>
      </w:tr>
      <w:tr w:rsidR="00773208" w14:paraId="1A2AFA6D" w14:textId="77777777" w:rsidTr="00773208">
        <w:tc>
          <w:tcPr>
            <w:tcW w:w="4675" w:type="dxa"/>
          </w:tcPr>
          <w:p w14:paraId="148E1E68" w14:textId="1584B24F" w:rsidR="00773208" w:rsidRDefault="00773208" w:rsidP="00855982">
            <w:r>
              <w:t>Introduction</w:t>
            </w:r>
          </w:p>
        </w:tc>
        <w:tc>
          <w:tcPr>
            <w:tcW w:w="4675" w:type="dxa"/>
          </w:tcPr>
          <w:p w14:paraId="2B313780" w14:textId="6B61B5C7" w:rsidR="00773208" w:rsidRDefault="0080622D" w:rsidP="00855982">
            <w:r>
              <w:t>1</w:t>
            </w:r>
          </w:p>
        </w:tc>
      </w:tr>
      <w:tr w:rsidR="00773208" w14:paraId="71FA57AC" w14:textId="77777777" w:rsidTr="00773208">
        <w:tc>
          <w:tcPr>
            <w:tcW w:w="4675" w:type="dxa"/>
          </w:tcPr>
          <w:p w14:paraId="5CBFE2C8" w14:textId="16CC4A2C" w:rsidR="00773208" w:rsidRDefault="00773208" w:rsidP="00855982">
            <w:r>
              <w:t>Business Case</w:t>
            </w:r>
          </w:p>
        </w:tc>
        <w:tc>
          <w:tcPr>
            <w:tcW w:w="4675" w:type="dxa"/>
          </w:tcPr>
          <w:p w14:paraId="486BFDF4" w14:textId="53012927" w:rsidR="00773208" w:rsidRDefault="0080622D" w:rsidP="00855982">
            <w:r>
              <w:t>1-2</w:t>
            </w:r>
          </w:p>
        </w:tc>
      </w:tr>
      <w:tr w:rsidR="00773208" w14:paraId="38AAD557" w14:textId="77777777" w:rsidTr="00773208">
        <w:tc>
          <w:tcPr>
            <w:tcW w:w="4675" w:type="dxa"/>
          </w:tcPr>
          <w:p w14:paraId="4E739EE0" w14:textId="2A842900" w:rsidR="00773208" w:rsidRDefault="00773208" w:rsidP="00855982">
            <w:r>
              <w:t>Project Objectives</w:t>
            </w:r>
          </w:p>
        </w:tc>
        <w:tc>
          <w:tcPr>
            <w:tcW w:w="4675" w:type="dxa"/>
          </w:tcPr>
          <w:p w14:paraId="44A2E7FE" w14:textId="55A4013D" w:rsidR="00773208" w:rsidRDefault="0080622D" w:rsidP="00855982">
            <w:r>
              <w:t>2</w:t>
            </w:r>
          </w:p>
        </w:tc>
      </w:tr>
      <w:tr w:rsidR="00773208" w14:paraId="00DA8391" w14:textId="77777777" w:rsidTr="00773208">
        <w:tc>
          <w:tcPr>
            <w:tcW w:w="4675" w:type="dxa"/>
          </w:tcPr>
          <w:p w14:paraId="4DD3DC6F" w14:textId="6B70EE95" w:rsidR="00773208" w:rsidRDefault="00773208" w:rsidP="00855982">
            <w:r>
              <w:t>Initial Scope</w:t>
            </w:r>
          </w:p>
        </w:tc>
        <w:tc>
          <w:tcPr>
            <w:tcW w:w="4675" w:type="dxa"/>
          </w:tcPr>
          <w:p w14:paraId="53BC7B7E" w14:textId="7FCFEF59" w:rsidR="00773208" w:rsidRDefault="007C4E5D" w:rsidP="00855982">
            <w:r>
              <w:t>2</w:t>
            </w:r>
          </w:p>
        </w:tc>
      </w:tr>
      <w:tr w:rsidR="00773208" w14:paraId="061AD65E" w14:textId="77777777" w:rsidTr="00773208">
        <w:tc>
          <w:tcPr>
            <w:tcW w:w="4675" w:type="dxa"/>
          </w:tcPr>
          <w:p w14:paraId="39EE8E75" w14:textId="63F81628" w:rsidR="00773208" w:rsidRDefault="00773208" w:rsidP="00855982">
            <w:r>
              <w:t>Resources and Dependencies</w:t>
            </w:r>
          </w:p>
        </w:tc>
        <w:tc>
          <w:tcPr>
            <w:tcW w:w="4675" w:type="dxa"/>
          </w:tcPr>
          <w:p w14:paraId="0FDC00E4" w14:textId="025EB9DC" w:rsidR="00773208" w:rsidRDefault="007C4E5D" w:rsidP="00855982">
            <w:r>
              <w:t>2</w:t>
            </w:r>
            <w:r w:rsidR="003E7FE5">
              <w:t>-3</w:t>
            </w:r>
            <w:bookmarkStart w:id="0" w:name="_GoBack"/>
            <w:bookmarkEnd w:id="0"/>
          </w:p>
        </w:tc>
      </w:tr>
      <w:tr w:rsidR="00773208" w14:paraId="48334FEA" w14:textId="77777777" w:rsidTr="00773208">
        <w:tc>
          <w:tcPr>
            <w:tcW w:w="4675" w:type="dxa"/>
          </w:tcPr>
          <w:p w14:paraId="3D540187" w14:textId="1942C74C" w:rsidR="00773208" w:rsidRDefault="00773208" w:rsidP="00855982">
            <w:r>
              <w:t>Method of Approach</w:t>
            </w:r>
          </w:p>
        </w:tc>
        <w:tc>
          <w:tcPr>
            <w:tcW w:w="4675" w:type="dxa"/>
          </w:tcPr>
          <w:p w14:paraId="5ACB66CB" w14:textId="549D69E7" w:rsidR="00773208" w:rsidRDefault="007C4E5D" w:rsidP="00855982">
            <w:r>
              <w:t>3</w:t>
            </w:r>
          </w:p>
        </w:tc>
      </w:tr>
      <w:tr w:rsidR="00773208" w14:paraId="2CE5AFF5" w14:textId="77777777" w:rsidTr="00773208">
        <w:tc>
          <w:tcPr>
            <w:tcW w:w="4675" w:type="dxa"/>
          </w:tcPr>
          <w:p w14:paraId="7F3E93E0" w14:textId="60CAF8B9" w:rsidR="00773208" w:rsidRDefault="00773208" w:rsidP="00855982">
            <w:r>
              <w:t>Initial Project Plan</w:t>
            </w:r>
          </w:p>
        </w:tc>
        <w:tc>
          <w:tcPr>
            <w:tcW w:w="4675" w:type="dxa"/>
          </w:tcPr>
          <w:p w14:paraId="1EBBFD00" w14:textId="49BB3788" w:rsidR="00773208" w:rsidRDefault="00CA0DA2" w:rsidP="00855982">
            <w:r>
              <w:t>3</w:t>
            </w:r>
          </w:p>
        </w:tc>
      </w:tr>
      <w:tr w:rsidR="00773208" w14:paraId="6C0A9BDC" w14:textId="77777777" w:rsidTr="00773208">
        <w:tc>
          <w:tcPr>
            <w:tcW w:w="4675" w:type="dxa"/>
          </w:tcPr>
          <w:p w14:paraId="17BB378F" w14:textId="111D846C" w:rsidR="00773208" w:rsidRDefault="00773208" w:rsidP="00855982">
            <w:r>
              <w:t>Initial Risk List</w:t>
            </w:r>
          </w:p>
        </w:tc>
        <w:tc>
          <w:tcPr>
            <w:tcW w:w="4675" w:type="dxa"/>
          </w:tcPr>
          <w:p w14:paraId="044F29FE" w14:textId="041C38C9" w:rsidR="00773208" w:rsidRDefault="00CA0DA2" w:rsidP="00855982">
            <w:r>
              <w:t>4</w:t>
            </w:r>
          </w:p>
        </w:tc>
      </w:tr>
      <w:tr w:rsidR="00773208" w14:paraId="0A3E2194" w14:textId="77777777" w:rsidTr="00773208">
        <w:tc>
          <w:tcPr>
            <w:tcW w:w="4675" w:type="dxa"/>
          </w:tcPr>
          <w:p w14:paraId="60E2F417" w14:textId="4AE257C6" w:rsidR="00773208" w:rsidRDefault="00773208" w:rsidP="00855982">
            <w:r>
              <w:t>Quality Plan</w:t>
            </w:r>
          </w:p>
        </w:tc>
        <w:tc>
          <w:tcPr>
            <w:tcW w:w="4675" w:type="dxa"/>
          </w:tcPr>
          <w:p w14:paraId="7DBB01B9" w14:textId="50071CFD" w:rsidR="00773208" w:rsidRDefault="00AE39CC" w:rsidP="00855982">
            <w:r>
              <w:t>5</w:t>
            </w:r>
          </w:p>
        </w:tc>
      </w:tr>
      <w:tr w:rsidR="00773208" w14:paraId="2A6C5288" w14:textId="77777777" w:rsidTr="00773208">
        <w:tc>
          <w:tcPr>
            <w:tcW w:w="4675" w:type="dxa"/>
          </w:tcPr>
          <w:p w14:paraId="3558B88D" w14:textId="63002D1D" w:rsidR="00773208" w:rsidRDefault="00773208" w:rsidP="00855982">
            <w:r>
              <w:t>Legal, Social, Ethical and/or Professional Issues</w:t>
            </w:r>
          </w:p>
        </w:tc>
        <w:tc>
          <w:tcPr>
            <w:tcW w:w="4675" w:type="dxa"/>
          </w:tcPr>
          <w:p w14:paraId="27ACC773" w14:textId="464F87B6" w:rsidR="00773208" w:rsidRDefault="00436799" w:rsidP="00855982">
            <w:r>
              <w:t>5</w:t>
            </w:r>
          </w:p>
        </w:tc>
      </w:tr>
    </w:tbl>
    <w:p w14:paraId="1503D4FF" w14:textId="21059E0A" w:rsidR="00855982" w:rsidRDefault="00855982" w:rsidP="00855982"/>
    <w:p w14:paraId="6F8CA086" w14:textId="68A49CC1" w:rsidR="00F33078" w:rsidRDefault="00F33078" w:rsidP="00F33078">
      <w:pPr>
        <w:pStyle w:val="Heading1"/>
      </w:pPr>
      <w:r>
        <w:t>Introduction</w:t>
      </w:r>
    </w:p>
    <w:p w14:paraId="25840394" w14:textId="22B712C7" w:rsidR="00EF1A25" w:rsidRPr="00EF1A25" w:rsidRDefault="00EF1A25" w:rsidP="00EF1A25">
      <w:r>
        <w:t>Cryptocurrencies</w:t>
      </w:r>
      <w:r w:rsidR="00CE37B6">
        <w:t xml:space="preserve"> such as Bitcoin</w:t>
      </w:r>
      <w:r>
        <w:t xml:space="preserve"> are a store of</w:t>
      </w:r>
      <w:r w:rsidR="000725B5">
        <w:t xml:space="preserve"> monetary</w:t>
      </w:r>
      <w:r>
        <w:t xml:space="preserve"> value with a volatile price. Purchasing them can result in huge profits or losses of fiat value depending on whether you act at the right time or not</w:t>
      </w:r>
      <w:r w:rsidR="00BA219A">
        <w:t>.</w:t>
      </w:r>
      <w:r w:rsidR="000725B5">
        <w:t xml:space="preserve"> Due to the basic needs of a human being – the need for rest, nourishment, etc. – </w:t>
      </w:r>
      <w:r w:rsidR="004A0D5E">
        <w:t xml:space="preserve">it is impossible for a single investor to monitor the market </w:t>
      </w:r>
      <w:proofErr w:type="gramStart"/>
      <w:r w:rsidR="004A0D5E">
        <w:t>all of</w:t>
      </w:r>
      <w:proofErr w:type="gramEnd"/>
      <w:r w:rsidR="004A0D5E">
        <w:t xml:space="preserve"> the time</w:t>
      </w:r>
      <w:r w:rsidR="00C659B9">
        <w:t>, but with cryptocurrency exchanges never closing, there is a need to do so</w:t>
      </w:r>
      <w:r w:rsidR="004A0D5E">
        <w:t xml:space="preserve">. It is also possible </w:t>
      </w:r>
      <w:r w:rsidR="00C659B9">
        <w:t>for</w:t>
      </w:r>
      <w:r w:rsidR="004A0D5E">
        <w:t xml:space="preserve"> a human</w:t>
      </w:r>
      <w:r w:rsidR="00C659B9">
        <w:t xml:space="preserve"> to</w:t>
      </w:r>
      <w:r w:rsidR="004A0D5E">
        <w:t xml:space="preserve"> apply bias to the decision itself when the need to act arises – favouring currencies that they like the name of, have earned them profitable positions in previous experiences etc.</w:t>
      </w:r>
      <w:r w:rsidR="00C659B9">
        <w:t xml:space="preserve"> A good night’s sleep coupled with a poor decision can very quickly turn a profitable portfolio into an unsuccessful one.</w:t>
      </w:r>
    </w:p>
    <w:p w14:paraId="385864E5" w14:textId="486E3931" w:rsidR="00F33078" w:rsidRDefault="00F33078" w:rsidP="00F33078">
      <w:pPr>
        <w:pStyle w:val="Heading1"/>
      </w:pPr>
      <w:r>
        <w:t>Business Case</w:t>
      </w:r>
    </w:p>
    <w:p w14:paraId="762662EE" w14:textId="74632113" w:rsidR="00C659B9" w:rsidRDefault="00C659B9" w:rsidP="00C659B9">
      <w:pPr>
        <w:pStyle w:val="Heading2"/>
      </w:pPr>
      <w:r>
        <w:t>Business Need</w:t>
      </w:r>
    </w:p>
    <w:p w14:paraId="19F8C985" w14:textId="1B7BF912" w:rsidR="00C659B9" w:rsidRDefault="00C659B9" w:rsidP="00F33078">
      <w:r>
        <w:t>Currently investors are required to</w:t>
      </w:r>
      <w:r w:rsidR="00E246D8">
        <w:t xml:space="preserve"> spend</w:t>
      </w:r>
      <w:r>
        <w:t xml:space="preserve"> a considerable amount of time researching technology behind a </w:t>
      </w:r>
      <w:proofErr w:type="gramStart"/>
      <w:r>
        <w:t>particular currency</w:t>
      </w:r>
      <w:proofErr w:type="gramEnd"/>
      <w:r w:rsidR="00ED14A3">
        <w:t xml:space="preserve"> to decide whether to invest or not, potentially missing the optimal opportunity to purchase and therefore miss</w:t>
      </w:r>
      <w:r w:rsidR="008506CB">
        <w:t>ing</w:t>
      </w:r>
      <w:r w:rsidR="00ED14A3">
        <w:t xml:space="preserve"> out on potential profits. Coin prices often spike up and down following news articles, endorsements and criticisms from celebrities, and various other factors including investors simply following the market because they are worried about the value of their portfolio as one currency reduces in value, so they switch to </w:t>
      </w:r>
      <w:r w:rsidR="009051A9">
        <w:t>a</w:t>
      </w:r>
      <w:r w:rsidR="00ED14A3">
        <w:t xml:space="preserve"> currency</w:t>
      </w:r>
      <w:r w:rsidR="009051A9">
        <w:t xml:space="preserve"> that is holding or likely to increase in value</w:t>
      </w:r>
      <w:r w:rsidR="00ED14A3">
        <w:t>.</w:t>
      </w:r>
      <w:r w:rsidR="00A72E1A">
        <w:t xml:space="preserve"> It is impossible</w:t>
      </w:r>
      <w:r w:rsidR="006D7099">
        <w:t xml:space="preserve"> for an individual</w:t>
      </w:r>
      <w:r w:rsidR="00A72E1A">
        <w:t xml:space="preserve"> to follow all </w:t>
      </w:r>
      <w:r w:rsidR="006D7099">
        <w:t>potential reasons for price changes simultaneous</w:t>
      </w:r>
      <w:r w:rsidR="00DD5E8E">
        <w:t>ly</w:t>
      </w:r>
      <w:r w:rsidR="006D7099">
        <w:t xml:space="preserve"> and calculate their combined influence on the price at any given time, let alone to operate 24/7. It is also possible to ignore such signs due to </w:t>
      </w:r>
      <w:r w:rsidR="00DD5E8E">
        <w:t xml:space="preserve">an </w:t>
      </w:r>
      <w:r w:rsidR="006D7099">
        <w:t xml:space="preserve">affiliation with </w:t>
      </w:r>
      <w:r w:rsidR="00DD5E8E">
        <w:t>a</w:t>
      </w:r>
      <w:r w:rsidR="006D7099">
        <w:t xml:space="preserve"> </w:t>
      </w:r>
      <w:proofErr w:type="gramStart"/>
      <w:r w:rsidR="006D7099">
        <w:t>particular currency</w:t>
      </w:r>
      <w:proofErr w:type="gramEnd"/>
      <w:r w:rsidR="006D7099">
        <w:t xml:space="preserve"> based on past performance.</w:t>
      </w:r>
    </w:p>
    <w:p w14:paraId="7544B1B1" w14:textId="3D8D88C2" w:rsidR="00C659B9" w:rsidRDefault="00C659B9" w:rsidP="00C659B9">
      <w:pPr>
        <w:pStyle w:val="Heading2"/>
      </w:pPr>
      <w:r>
        <w:lastRenderedPageBreak/>
        <w:t>Business Objectives</w:t>
      </w:r>
    </w:p>
    <w:p w14:paraId="2C7DAA52" w14:textId="783CB365" w:rsidR="00C659B9" w:rsidRDefault="006D7099" w:rsidP="00F33078">
      <w:r>
        <w:t>Develop a system that allows for automated trading in a way that:</w:t>
      </w:r>
    </w:p>
    <w:p w14:paraId="4BBB3402" w14:textId="6903731E" w:rsidR="006D7099" w:rsidRDefault="006D7099" w:rsidP="006D7099">
      <w:pPr>
        <w:pStyle w:val="ListParagraph"/>
        <w:numPr>
          <w:ilvl w:val="0"/>
          <w:numId w:val="30"/>
        </w:numPr>
      </w:pPr>
      <w:r>
        <w:t xml:space="preserve">Removes the need for user interaction once the system has been </w:t>
      </w:r>
      <w:r w:rsidR="00AA715B">
        <w:t>initialised</w:t>
      </w:r>
      <w:r>
        <w:t>.</w:t>
      </w:r>
    </w:p>
    <w:p w14:paraId="7CDE64F7" w14:textId="30CA685F" w:rsidR="006D7099" w:rsidRDefault="006D7099" w:rsidP="006D7099">
      <w:pPr>
        <w:pStyle w:val="ListParagraph"/>
        <w:numPr>
          <w:ilvl w:val="0"/>
          <w:numId w:val="30"/>
        </w:numPr>
      </w:pPr>
      <w:r>
        <w:t>Allows the user to automatically cash out profits or the initial investment once a target has been reached to prevent loss.</w:t>
      </w:r>
    </w:p>
    <w:p w14:paraId="50225303" w14:textId="239BC19F" w:rsidR="006D7099" w:rsidRDefault="006D7099" w:rsidP="006D7099">
      <w:pPr>
        <w:pStyle w:val="ListParagraph"/>
        <w:numPr>
          <w:ilvl w:val="0"/>
          <w:numId w:val="30"/>
        </w:numPr>
      </w:pPr>
      <w:r>
        <w:t>Improves</w:t>
      </w:r>
      <w:r w:rsidR="00D73EA1">
        <w:t xml:space="preserve"> trading</w:t>
      </w:r>
      <w:r>
        <w:t xml:space="preserve"> efficiency by</w:t>
      </w:r>
      <w:r w:rsidR="00D73EA1">
        <w:t>:</w:t>
      </w:r>
    </w:p>
    <w:p w14:paraId="3369B5BE" w14:textId="74312D61" w:rsidR="00D73EA1" w:rsidRDefault="00D73EA1" w:rsidP="00D73EA1">
      <w:pPr>
        <w:pStyle w:val="ListParagraph"/>
        <w:numPr>
          <w:ilvl w:val="1"/>
          <w:numId w:val="30"/>
        </w:numPr>
      </w:pPr>
      <w:r>
        <w:t>Reacting to the market rather than allowing human biases to interfere.</w:t>
      </w:r>
    </w:p>
    <w:p w14:paraId="76BCCCD8" w14:textId="2B3B256C" w:rsidR="00D73EA1" w:rsidRDefault="00D73EA1" w:rsidP="00D73EA1">
      <w:pPr>
        <w:pStyle w:val="ListParagraph"/>
        <w:numPr>
          <w:ilvl w:val="1"/>
          <w:numId w:val="30"/>
        </w:numPr>
      </w:pPr>
      <w:r>
        <w:t>Operating whenever the application is active.</w:t>
      </w:r>
    </w:p>
    <w:p w14:paraId="076689A0" w14:textId="083E4C52" w:rsidR="006D7099" w:rsidRDefault="00D73EA1" w:rsidP="00F33078">
      <w:pPr>
        <w:pStyle w:val="ListParagraph"/>
        <w:numPr>
          <w:ilvl w:val="1"/>
          <w:numId w:val="30"/>
        </w:numPr>
      </w:pPr>
      <w:r>
        <w:t>Ensuring no human error causes miscalculations.</w:t>
      </w:r>
    </w:p>
    <w:p w14:paraId="349A07F0" w14:textId="1D0EF14E" w:rsidR="00F33078" w:rsidRDefault="00F33078" w:rsidP="00F33078">
      <w:pPr>
        <w:pStyle w:val="Heading1"/>
      </w:pPr>
      <w:r>
        <w:t>Project Objectives</w:t>
      </w:r>
    </w:p>
    <w:p w14:paraId="230E34DE" w14:textId="73F948CD" w:rsidR="0080622D" w:rsidRDefault="00AD15F4" w:rsidP="00AD15F4">
      <w:pPr>
        <w:pStyle w:val="ListParagraph"/>
        <w:numPr>
          <w:ilvl w:val="0"/>
          <w:numId w:val="31"/>
        </w:numPr>
      </w:pPr>
      <w:r>
        <w:t>To implement a system that collects data from the GDAX API endpoint and calculates price changes.</w:t>
      </w:r>
    </w:p>
    <w:p w14:paraId="02A5D9E2" w14:textId="1341793D" w:rsidR="00AD15F4" w:rsidRDefault="00AD15F4" w:rsidP="00AD15F4">
      <w:pPr>
        <w:pStyle w:val="ListParagraph"/>
        <w:numPr>
          <w:ilvl w:val="0"/>
          <w:numId w:val="31"/>
        </w:numPr>
      </w:pPr>
      <w:r>
        <w:t>To implement a process that interprets whether action needs to be taken and acts accordingly.</w:t>
      </w:r>
    </w:p>
    <w:p w14:paraId="51D4D3FA" w14:textId="6FB80A3B" w:rsidR="00AD15F4" w:rsidRDefault="00AD15F4" w:rsidP="00AD15F4">
      <w:pPr>
        <w:pStyle w:val="ListParagraph"/>
        <w:numPr>
          <w:ilvl w:val="0"/>
          <w:numId w:val="31"/>
        </w:numPr>
      </w:pPr>
      <w:r>
        <w:t>To implement a process that allows the user to protect investment capital.</w:t>
      </w:r>
    </w:p>
    <w:p w14:paraId="026D76F1" w14:textId="5EEDC4A4" w:rsidR="00AD15F4" w:rsidRDefault="00AD15F4" w:rsidP="00AD15F4">
      <w:pPr>
        <w:pStyle w:val="ListParagraph"/>
        <w:numPr>
          <w:ilvl w:val="0"/>
          <w:numId w:val="31"/>
        </w:numPr>
      </w:pPr>
      <w:r>
        <w:t>To implement a process that retrains the system as necessary.</w:t>
      </w:r>
    </w:p>
    <w:p w14:paraId="5CAAC63D" w14:textId="078F29A8" w:rsidR="00F33078" w:rsidRDefault="00F33078" w:rsidP="00F33078">
      <w:pPr>
        <w:pStyle w:val="Heading1"/>
      </w:pPr>
      <w:r>
        <w:t>Initial Scope</w:t>
      </w:r>
    </w:p>
    <w:p w14:paraId="14855206" w14:textId="77777777" w:rsidR="00AD15F4" w:rsidRDefault="00AD15F4" w:rsidP="00AD15F4">
      <w:pPr>
        <w:pStyle w:val="ListParagraph"/>
        <w:numPr>
          <w:ilvl w:val="0"/>
          <w:numId w:val="32"/>
        </w:numPr>
      </w:pPr>
      <w:r>
        <w:t>The application collects trading information and calculates the price change percentage against the previous collection, displaying this change to the user.</w:t>
      </w:r>
    </w:p>
    <w:p w14:paraId="59A8641B" w14:textId="77777777" w:rsidR="00AD15F4" w:rsidRDefault="00AD15F4" w:rsidP="00AD15F4">
      <w:pPr>
        <w:pStyle w:val="ListParagraph"/>
        <w:numPr>
          <w:ilvl w:val="0"/>
          <w:numId w:val="32"/>
        </w:numPr>
      </w:pPr>
      <w:r>
        <w:t xml:space="preserve">The application </w:t>
      </w:r>
      <w:proofErr w:type="gramStart"/>
      <w:r>
        <w:t>is able to</w:t>
      </w:r>
      <w:proofErr w:type="gramEnd"/>
      <w:r>
        <w:t xml:space="preserve"> make an interpretation of market movements.</w:t>
      </w:r>
    </w:p>
    <w:p w14:paraId="2C1534EE" w14:textId="77777777" w:rsidR="00AD15F4" w:rsidRDefault="00AD15F4" w:rsidP="00AD15F4">
      <w:pPr>
        <w:pStyle w:val="ListParagraph"/>
        <w:numPr>
          <w:ilvl w:val="1"/>
          <w:numId w:val="32"/>
        </w:numPr>
      </w:pPr>
      <w:r>
        <w:t xml:space="preserve">The application </w:t>
      </w:r>
      <w:proofErr w:type="gramStart"/>
      <w:r>
        <w:t>is able to</w:t>
      </w:r>
      <w:proofErr w:type="gramEnd"/>
      <w:r>
        <w:t xml:space="preserve"> make a recommendation based upon its interpretation of market movements.</w:t>
      </w:r>
    </w:p>
    <w:p w14:paraId="449C4F20" w14:textId="77777777" w:rsidR="00AD15F4" w:rsidRDefault="00AD15F4" w:rsidP="00AD15F4">
      <w:pPr>
        <w:pStyle w:val="ListParagraph"/>
        <w:numPr>
          <w:ilvl w:val="1"/>
          <w:numId w:val="32"/>
        </w:numPr>
      </w:pPr>
      <w:r>
        <w:t xml:space="preserve">The application </w:t>
      </w:r>
      <w:proofErr w:type="gramStart"/>
      <w:r>
        <w:t>is able to</w:t>
      </w:r>
      <w:proofErr w:type="gramEnd"/>
      <w:r>
        <w:t xml:space="preserve"> act based upon its interpretation of the market movements.</w:t>
      </w:r>
    </w:p>
    <w:p w14:paraId="3B944F19" w14:textId="77777777" w:rsidR="00AD15F4" w:rsidRDefault="00AD15F4" w:rsidP="00AD15F4">
      <w:pPr>
        <w:pStyle w:val="ListParagraph"/>
        <w:numPr>
          <w:ilvl w:val="0"/>
          <w:numId w:val="32"/>
        </w:numPr>
      </w:pPr>
      <w:r>
        <w:t xml:space="preserve">The user </w:t>
      </w:r>
      <w:proofErr w:type="gramStart"/>
      <w:r>
        <w:t>is able to</w:t>
      </w:r>
      <w:proofErr w:type="gramEnd"/>
      <w:r>
        <w:t xml:space="preserve"> protect investment:</w:t>
      </w:r>
    </w:p>
    <w:p w14:paraId="43AB4F11" w14:textId="77777777" w:rsidR="00AD15F4" w:rsidRDefault="00AD15F4" w:rsidP="00AD15F4">
      <w:pPr>
        <w:pStyle w:val="ListParagraph"/>
        <w:numPr>
          <w:ilvl w:val="1"/>
          <w:numId w:val="32"/>
        </w:numPr>
      </w:pPr>
      <w:r>
        <w:t>Option to cash out profits of a set amount when the currency’s value reaches a certain target. (Recurring if constant price rises).</w:t>
      </w:r>
    </w:p>
    <w:p w14:paraId="1E0528FA" w14:textId="77777777" w:rsidR="00AD15F4" w:rsidRDefault="00AD15F4" w:rsidP="00AD15F4">
      <w:pPr>
        <w:pStyle w:val="ListParagraph"/>
        <w:numPr>
          <w:ilvl w:val="1"/>
          <w:numId w:val="32"/>
        </w:numPr>
      </w:pPr>
      <w:r>
        <w:t>Option to cash out a set amount of the currency once it reaches a certain value. (Single withdrawal to protect investment).</w:t>
      </w:r>
    </w:p>
    <w:p w14:paraId="4701C494" w14:textId="77777777" w:rsidR="00AD15F4" w:rsidRDefault="00AD15F4" w:rsidP="00AD15F4">
      <w:pPr>
        <w:pStyle w:val="ListParagraph"/>
        <w:numPr>
          <w:ilvl w:val="0"/>
          <w:numId w:val="32"/>
        </w:numPr>
      </w:pPr>
      <w:r>
        <w:t>The system monitors its prediction accuracy and can be retrained.</w:t>
      </w:r>
    </w:p>
    <w:p w14:paraId="29DF3FBA" w14:textId="77777777" w:rsidR="00AD15F4" w:rsidRDefault="00AD15F4" w:rsidP="00AD15F4">
      <w:pPr>
        <w:pStyle w:val="ListParagraph"/>
        <w:numPr>
          <w:ilvl w:val="1"/>
          <w:numId w:val="32"/>
        </w:numPr>
      </w:pPr>
      <w:r>
        <w:t>Retraining button.</w:t>
      </w:r>
    </w:p>
    <w:p w14:paraId="749C93DD" w14:textId="77777777" w:rsidR="00AD15F4" w:rsidRDefault="00AD15F4" w:rsidP="00AD15F4">
      <w:pPr>
        <w:pStyle w:val="ListParagraph"/>
        <w:numPr>
          <w:ilvl w:val="1"/>
          <w:numId w:val="32"/>
        </w:numPr>
      </w:pPr>
      <w:r>
        <w:t>Automated retraining after set amount of time.</w:t>
      </w:r>
    </w:p>
    <w:p w14:paraId="2C817CE5" w14:textId="13578DF6" w:rsidR="00F33078" w:rsidRDefault="00F33078" w:rsidP="00F33078">
      <w:pPr>
        <w:pStyle w:val="Heading1"/>
      </w:pPr>
      <w:r>
        <w:t>Resources and Dependencies</w:t>
      </w:r>
    </w:p>
    <w:p w14:paraId="605883FF" w14:textId="7357CAC9" w:rsidR="004C010A" w:rsidRDefault="004C010A" w:rsidP="00F33078">
      <w:r>
        <w:t>Space on the Plymouth University Oracle server (Larry)</w:t>
      </w:r>
      <w:r w:rsidR="003E7FE5">
        <w:t xml:space="preserve"> has been requested. Two contingency plans are in place </w:t>
      </w:r>
      <w:proofErr w:type="gramStart"/>
      <w:r w:rsidR="003E7FE5">
        <w:t>in the event that</w:t>
      </w:r>
      <w:proofErr w:type="gramEnd"/>
      <w:r w:rsidR="003E7FE5">
        <w:t xml:space="preserve"> it isn’t available:</w:t>
      </w:r>
    </w:p>
    <w:p w14:paraId="0A0B7AEE" w14:textId="2396EA55" w:rsidR="003E7FE5" w:rsidRDefault="003E7FE5" w:rsidP="003E7FE5">
      <w:pPr>
        <w:pStyle w:val="ListParagraph"/>
        <w:numPr>
          <w:ilvl w:val="0"/>
          <w:numId w:val="35"/>
        </w:numPr>
      </w:pPr>
      <w:r>
        <w:t>Space on Xserve is available should I require it because Larry is unavailable.</w:t>
      </w:r>
    </w:p>
    <w:p w14:paraId="6FA89292" w14:textId="4517EEBA" w:rsidR="003E7FE5" w:rsidRDefault="003E7FE5" w:rsidP="003E7FE5">
      <w:pPr>
        <w:pStyle w:val="ListParagraph"/>
        <w:numPr>
          <w:ilvl w:val="0"/>
          <w:numId w:val="35"/>
        </w:numPr>
      </w:pPr>
      <w:r>
        <w:lastRenderedPageBreak/>
        <w:t xml:space="preserve">I </w:t>
      </w:r>
      <w:proofErr w:type="gramStart"/>
      <w:r>
        <w:t>am able to</w:t>
      </w:r>
      <w:proofErr w:type="gramEnd"/>
      <w:r>
        <w:t xml:space="preserve"> gain access to an old laptop that can be wiped and used, though a free technology will be used (Neo4j is among the candidates).</w:t>
      </w:r>
    </w:p>
    <w:p w14:paraId="3FF45C90" w14:textId="38C46EF4" w:rsidR="00F33078" w:rsidRDefault="00F33078" w:rsidP="00F33078">
      <w:pPr>
        <w:pStyle w:val="Heading1"/>
      </w:pPr>
      <w:r>
        <w:t>Method of Approach</w:t>
      </w:r>
    </w:p>
    <w:p w14:paraId="62E14C66" w14:textId="3800B9ED" w:rsidR="00F33078" w:rsidRDefault="007C4E5D" w:rsidP="00F33078">
      <w:proofErr w:type="gramStart"/>
      <w:r>
        <w:t>Due to the fact that</w:t>
      </w:r>
      <w:proofErr w:type="gramEnd"/>
      <w:r>
        <w:t xml:space="preserve"> there are several easily distinguishable tasks within the project, software development will employ an incremental approach with x increments:</w:t>
      </w:r>
    </w:p>
    <w:p w14:paraId="11BFF7D0" w14:textId="77777777" w:rsidR="00B84CB6" w:rsidRDefault="00B84CB6" w:rsidP="007C4E5D">
      <w:pPr>
        <w:pStyle w:val="ListParagraph"/>
        <w:numPr>
          <w:ilvl w:val="0"/>
          <w:numId w:val="33"/>
        </w:numPr>
      </w:pPr>
      <w:r>
        <w:t>Collect data from source, calculate average prices and store in database.</w:t>
      </w:r>
    </w:p>
    <w:p w14:paraId="40735EDB" w14:textId="1A8059AE" w:rsidR="00B84CB6" w:rsidRDefault="00B84CB6" w:rsidP="007C4E5D">
      <w:pPr>
        <w:pStyle w:val="ListParagraph"/>
        <w:numPr>
          <w:ilvl w:val="0"/>
          <w:numId w:val="33"/>
        </w:numPr>
      </w:pPr>
      <w:r>
        <w:t>Output recommendation based on recently collected prices.</w:t>
      </w:r>
    </w:p>
    <w:p w14:paraId="7FE92BDF" w14:textId="2B9BCFCB" w:rsidR="00B84CB6" w:rsidRDefault="00B84CB6" w:rsidP="007C4E5D">
      <w:pPr>
        <w:pStyle w:val="ListParagraph"/>
        <w:numPr>
          <w:ilvl w:val="0"/>
          <w:numId w:val="33"/>
        </w:numPr>
      </w:pPr>
      <w:r>
        <w:t>Automated trading based on recently collected prices.</w:t>
      </w:r>
    </w:p>
    <w:p w14:paraId="137F5752" w14:textId="30059F3E" w:rsidR="00B84CB6" w:rsidRDefault="00B84CB6" w:rsidP="007C4E5D">
      <w:pPr>
        <w:pStyle w:val="ListParagraph"/>
        <w:numPr>
          <w:ilvl w:val="0"/>
          <w:numId w:val="33"/>
        </w:numPr>
      </w:pPr>
      <w:r>
        <w:t>Investment protection</w:t>
      </w:r>
      <w:r w:rsidR="00104F54">
        <w:t xml:space="preserve"> options</w:t>
      </w:r>
      <w:r>
        <w:t>.</w:t>
      </w:r>
    </w:p>
    <w:p w14:paraId="155DF92F" w14:textId="05A546A4" w:rsidR="00B84CB6" w:rsidRDefault="00B84CB6" w:rsidP="007C4E5D">
      <w:pPr>
        <w:pStyle w:val="ListParagraph"/>
        <w:numPr>
          <w:ilvl w:val="0"/>
          <w:numId w:val="33"/>
        </w:numPr>
      </w:pPr>
      <w:r>
        <w:t>Create recommendation based on more complex system (neural network).</w:t>
      </w:r>
    </w:p>
    <w:p w14:paraId="3093BCD9" w14:textId="1A9BC9E6" w:rsidR="00B84CB6" w:rsidRDefault="00B84CB6" w:rsidP="007C4E5D">
      <w:pPr>
        <w:pStyle w:val="ListParagraph"/>
        <w:numPr>
          <w:ilvl w:val="0"/>
          <w:numId w:val="33"/>
        </w:numPr>
      </w:pPr>
      <w:r>
        <w:t>System prediction accuracy monitoring including option to retrain neural network.</w:t>
      </w:r>
    </w:p>
    <w:p w14:paraId="79C56D5B" w14:textId="34E21F4A" w:rsidR="00B84CB6" w:rsidRDefault="00B84CB6" w:rsidP="00B84CB6">
      <w:pPr>
        <w:pStyle w:val="ListParagraph"/>
        <w:numPr>
          <w:ilvl w:val="0"/>
          <w:numId w:val="33"/>
        </w:numPr>
      </w:pPr>
      <w:r>
        <w:t>Automated retraining of neural network at</w:t>
      </w:r>
      <w:r w:rsidR="008F531B">
        <w:t xml:space="preserve"> set intervals</w:t>
      </w:r>
      <w:r>
        <w:t>.</w:t>
      </w:r>
    </w:p>
    <w:p w14:paraId="26B644C5" w14:textId="758C7D6B" w:rsidR="00B84CB6" w:rsidRDefault="00B84CB6" w:rsidP="00B84CB6">
      <w:r>
        <w:t>Possible technologies are:</w:t>
      </w:r>
    </w:p>
    <w:p w14:paraId="29B47692" w14:textId="123865BD" w:rsidR="00B84CB6" w:rsidRDefault="00B84CB6" w:rsidP="00B84CB6">
      <w:pPr>
        <w:pStyle w:val="ListParagraph"/>
        <w:numPr>
          <w:ilvl w:val="0"/>
          <w:numId w:val="34"/>
        </w:numPr>
      </w:pPr>
      <w:r>
        <w:t>Java</w:t>
      </w:r>
    </w:p>
    <w:p w14:paraId="18A3C30D" w14:textId="2A0CA073" w:rsidR="00B84CB6" w:rsidRDefault="00B84CB6" w:rsidP="00B84CB6">
      <w:pPr>
        <w:pStyle w:val="ListParagraph"/>
        <w:numPr>
          <w:ilvl w:val="0"/>
          <w:numId w:val="34"/>
        </w:numPr>
      </w:pPr>
      <w:r>
        <w:t>MySQL</w:t>
      </w:r>
    </w:p>
    <w:p w14:paraId="417434B8" w14:textId="4B2AA5BB" w:rsidR="00B84CB6" w:rsidRDefault="00B84CB6" w:rsidP="00B84CB6">
      <w:pPr>
        <w:pStyle w:val="ListParagraph"/>
        <w:numPr>
          <w:ilvl w:val="0"/>
          <w:numId w:val="34"/>
        </w:numPr>
      </w:pPr>
      <w:r>
        <w:t>Oracle</w:t>
      </w:r>
    </w:p>
    <w:p w14:paraId="3E24D9B1" w14:textId="3144C3DA" w:rsidR="008F531B" w:rsidRDefault="008F531B" w:rsidP="008F531B">
      <w:r>
        <w:t>The above list will be compared with alternatives once the project commences.</w:t>
      </w:r>
    </w:p>
    <w:p w14:paraId="4E1241C0" w14:textId="164F56FE" w:rsidR="00F33078" w:rsidRDefault="00F33078" w:rsidP="00F33078">
      <w:pPr>
        <w:pStyle w:val="Heading1"/>
      </w:pPr>
      <w:r>
        <w:t>Initial Project Plan</w:t>
      </w:r>
    </w:p>
    <w:tbl>
      <w:tblPr>
        <w:tblStyle w:val="TableGrid"/>
        <w:tblW w:w="0" w:type="auto"/>
        <w:tblLook w:val="04A0" w:firstRow="1" w:lastRow="0" w:firstColumn="1" w:lastColumn="0" w:noHBand="0" w:noVBand="1"/>
      </w:tblPr>
      <w:tblGrid>
        <w:gridCol w:w="2261"/>
        <w:gridCol w:w="1278"/>
        <w:gridCol w:w="1280"/>
        <w:gridCol w:w="4531"/>
      </w:tblGrid>
      <w:tr w:rsidR="008F531B" w:rsidRPr="00436799" w14:paraId="717F1876" w14:textId="77777777" w:rsidTr="00104F54">
        <w:tc>
          <w:tcPr>
            <w:tcW w:w="2262" w:type="dxa"/>
          </w:tcPr>
          <w:p w14:paraId="3E6DF8C3" w14:textId="25103593" w:rsidR="008F531B" w:rsidRPr="00436799" w:rsidRDefault="008F531B" w:rsidP="00F33078">
            <w:pPr>
              <w:rPr>
                <w:b/>
              </w:rPr>
            </w:pPr>
            <w:r w:rsidRPr="00436799">
              <w:rPr>
                <w:b/>
              </w:rPr>
              <w:t>Stage</w:t>
            </w:r>
          </w:p>
        </w:tc>
        <w:tc>
          <w:tcPr>
            <w:tcW w:w="1278" w:type="dxa"/>
          </w:tcPr>
          <w:p w14:paraId="1BED219D" w14:textId="27C9FD1B" w:rsidR="008F531B" w:rsidRPr="00436799" w:rsidRDefault="008F531B" w:rsidP="00F33078">
            <w:pPr>
              <w:rPr>
                <w:b/>
              </w:rPr>
            </w:pPr>
            <w:r w:rsidRPr="00436799">
              <w:rPr>
                <w:b/>
              </w:rPr>
              <w:t>Start Date</w:t>
            </w:r>
          </w:p>
        </w:tc>
        <w:tc>
          <w:tcPr>
            <w:tcW w:w="1278" w:type="dxa"/>
          </w:tcPr>
          <w:p w14:paraId="732F5687" w14:textId="29152E87" w:rsidR="008F531B" w:rsidRPr="00436799" w:rsidRDefault="008F531B" w:rsidP="00F33078">
            <w:pPr>
              <w:rPr>
                <w:b/>
              </w:rPr>
            </w:pPr>
            <w:r w:rsidRPr="00436799">
              <w:rPr>
                <w:b/>
              </w:rPr>
              <w:t>Completion Date</w:t>
            </w:r>
          </w:p>
        </w:tc>
        <w:tc>
          <w:tcPr>
            <w:tcW w:w="4532" w:type="dxa"/>
          </w:tcPr>
          <w:p w14:paraId="7A1778B8" w14:textId="068B29B3" w:rsidR="008F531B" w:rsidRPr="00436799" w:rsidRDefault="008F531B" w:rsidP="00F33078">
            <w:pPr>
              <w:rPr>
                <w:b/>
              </w:rPr>
            </w:pPr>
            <w:r w:rsidRPr="00436799">
              <w:rPr>
                <w:b/>
              </w:rPr>
              <w:t>Details</w:t>
            </w:r>
          </w:p>
        </w:tc>
      </w:tr>
      <w:tr w:rsidR="008F531B" w14:paraId="08B7F5E4" w14:textId="77777777" w:rsidTr="00104F54">
        <w:tc>
          <w:tcPr>
            <w:tcW w:w="2262" w:type="dxa"/>
          </w:tcPr>
          <w:p w14:paraId="33DA5D2E" w14:textId="4B2DFEC5" w:rsidR="008F531B" w:rsidRDefault="008F531B" w:rsidP="00F33078">
            <w:r>
              <w:t>Initiation</w:t>
            </w:r>
          </w:p>
        </w:tc>
        <w:tc>
          <w:tcPr>
            <w:tcW w:w="1278" w:type="dxa"/>
          </w:tcPr>
          <w:p w14:paraId="5B35805B" w14:textId="17E53D0C" w:rsidR="008F531B" w:rsidRDefault="008F531B" w:rsidP="00F33078">
            <w:r>
              <w:t>25/01/2018</w:t>
            </w:r>
          </w:p>
        </w:tc>
        <w:tc>
          <w:tcPr>
            <w:tcW w:w="1278" w:type="dxa"/>
          </w:tcPr>
          <w:p w14:paraId="2E8A0A50" w14:textId="10B9B06A" w:rsidR="008F531B" w:rsidRDefault="008F531B" w:rsidP="00F33078">
            <w:r>
              <w:t>28/01/2018</w:t>
            </w:r>
          </w:p>
        </w:tc>
        <w:tc>
          <w:tcPr>
            <w:tcW w:w="4532" w:type="dxa"/>
          </w:tcPr>
          <w:p w14:paraId="00BA5E15" w14:textId="64FA1160" w:rsidR="008F531B" w:rsidRDefault="008F531B" w:rsidP="00F33078">
            <w:r>
              <w:t>Project initiation document.</w:t>
            </w:r>
          </w:p>
        </w:tc>
      </w:tr>
      <w:tr w:rsidR="008F531B" w14:paraId="3F865692" w14:textId="77777777" w:rsidTr="00104F54">
        <w:tc>
          <w:tcPr>
            <w:tcW w:w="2262" w:type="dxa"/>
          </w:tcPr>
          <w:p w14:paraId="1460F064" w14:textId="4F54A408" w:rsidR="008F531B" w:rsidRDefault="008F531B" w:rsidP="00F33078">
            <w:r>
              <w:t>Technology Evaluation</w:t>
            </w:r>
          </w:p>
        </w:tc>
        <w:tc>
          <w:tcPr>
            <w:tcW w:w="1278" w:type="dxa"/>
          </w:tcPr>
          <w:p w14:paraId="65F2F305" w14:textId="7ABDB01B" w:rsidR="008F531B" w:rsidRDefault="008F531B" w:rsidP="00F33078">
            <w:r>
              <w:t>29/01/2018</w:t>
            </w:r>
          </w:p>
        </w:tc>
        <w:tc>
          <w:tcPr>
            <w:tcW w:w="1278" w:type="dxa"/>
          </w:tcPr>
          <w:p w14:paraId="34620256" w14:textId="5885A8A4" w:rsidR="008F531B" w:rsidRDefault="008F531B" w:rsidP="00F33078">
            <w:r>
              <w:t>29/01/2018</w:t>
            </w:r>
          </w:p>
        </w:tc>
        <w:tc>
          <w:tcPr>
            <w:tcW w:w="4532" w:type="dxa"/>
          </w:tcPr>
          <w:p w14:paraId="2F00749C" w14:textId="0DEFCA6F" w:rsidR="008F531B" w:rsidRDefault="008F531B" w:rsidP="00F33078">
            <w:r>
              <w:t>Review into technologies available; relevance, cost, knowledge etc.</w:t>
            </w:r>
          </w:p>
        </w:tc>
      </w:tr>
      <w:tr w:rsidR="008F531B" w14:paraId="5FDBF433" w14:textId="77777777" w:rsidTr="00104F54">
        <w:tc>
          <w:tcPr>
            <w:tcW w:w="2262" w:type="dxa"/>
          </w:tcPr>
          <w:p w14:paraId="1FB3E6F9" w14:textId="7844156A" w:rsidR="008F531B" w:rsidRDefault="008F531B" w:rsidP="00F33078">
            <w:r>
              <w:t>Initial High-Level Design</w:t>
            </w:r>
          </w:p>
        </w:tc>
        <w:tc>
          <w:tcPr>
            <w:tcW w:w="1278" w:type="dxa"/>
          </w:tcPr>
          <w:p w14:paraId="53B0A051" w14:textId="366D200D" w:rsidR="008F531B" w:rsidRDefault="008F531B" w:rsidP="00F33078">
            <w:r>
              <w:t>30/01/2018</w:t>
            </w:r>
          </w:p>
        </w:tc>
        <w:tc>
          <w:tcPr>
            <w:tcW w:w="1278" w:type="dxa"/>
          </w:tcPr>
          <w:p w14:paraId="3A0336AB" w14:textId="42ADC557" w:rsidR="008F531B" w:rsidRDefault="008F531B" w:rsidP="00F33078">
            <w:r>
              <w:t>31/01/2018</w:t>
            </w:r>
          </w:p>
        </w:tc>
        <w:tc>
          <w:tcPr>
            <w:tcW w:w="4532" w:type="dxa"/>
          </w:tcPr>
          <w:p w14:paraId="2854FF89" w14:textId="18844512" w:rsidR="008F531B" w:rsidRDefault="008F531B" w:rsidP="00F33078">
            <w:r>
              <w:t>Design documentation; Architecture, database design, user interface sketches.</w:t>
            </w:r>
          </w:p>
        </w:tc>
      </w:tr>
      <w:tr w:rsidR="008F531B" w14:paraId="0BF6DD1D" w14:textId="77777777" w:rsidTr="00104F54">
        <w:tc>
          <w:tcPr>
            <w:tcW w:w="2262" w:type="dxa"/>
          </w:tcPr>
          <w:p w14:paraId="7C298F0F" w14:textId="1D327703" w:rsidR="008F531B" w:rsidRDefault="008F531B" w:rsidP="00F33078">
            <w:r>
              <w:t>Increment 1</w:t>
            </w:r>
          </w:p>
        </w:tc>
        <w:tc>
          <w:tcPr>
            <w:tcW w:w="1278" w:type="dxa"/>
          </w:tcPr>
          <w:p w14:paraId="61621BDF" w14:textId="40D286B3" w:rsidR="008F531B" w:rsidRDefault="008F531B" w:rsidP="00F33078">
            <w:r>
              <w:t>01/02/2018</w:t>
            </w:r>
          </w:p>
        </w:tc>
        <w:tc>
          <w:tcPr>
            <w:tcW w:w="1278" w:type="dxa"/>
          </w:tcPr>
          <w:p w14:paraId="0BD429BC" w14:textId="77C3AD09" w:rsidR="008F531B" w:rsidRDefault="00104F54" w:rsidP="00F33078">
            <w:r>
              <w:t>08/02/2018</w:t>
            </w:r>
          </w:p>
        </w:tc>
        <w:tc>
          <w:tcPr>
            <w:tcW w:w="4532" w:type="dxa"/>
          </w:tcPr>
          <w:p w14:paraId="6551BE1A" w14:textId="0504295C" w:rsidR="008F531B" w:rsidRDefault="008F531B" w:rsidP="00F33078">
            <w:r>
              <w:t xml:space="preserve">Increment requirements, </w:t>
            </w:r>
            <w:r w:rsidR="00104F54">
              <w:t>design,</w:t>
            </w:r>
            <w:r>
              <w:t xml:space="preserve"> and implementation</w:t>
            </w:r>
            <w:r w:rsidR="00104F54">
              <w:t>; data collection and storage; test results.</w:t>
            </w:r>
          </w:p>
        </w:tc>
      </w:tr>
      <w:tr w:rsidR="00104F54" w14:paraId="5242F1C4" w14:textId="77777777" w:rsidTr="00104F54">
        <w:tc>
          <w:tcPr>
            <w:tcW w:w="2262" w:type="dxa"/>
          </w:tcPr>
          <w:p w14:paraId="1A88CC55" w14:textId="3D723370" w:rsidR="00104F54" w:rsidRDefault="00104F54" w:rsidP="00104F54">
            <w:r>
              <w:t>Increment 2</w:t>
            </w:r>
          </w:p>
        </w:tc>
        <w:tc>
          <w:tcPr>
            <w:tcW w:w="1278" w:type="dxa"/>
          </w:tcPr>
          <w:p w14:paraId="0D138697" w14:textId="5EF6A7ED" w:rsidR="00104F54" w:rsidRDefault="00104F54" w:rsidP="00104F54">
            <w:r>
              <w:t>09/02/2018</w:t>
            </w:r>
          </w:p>
        </w:tc>
        <w:tc>
          <w:tcPr>
            <w:tcW w:w="1278" w:type="dxa"/>
          </w:tcPr>
          <w:p w14:paraId="411EFAB0" w14:textId="053BDA60" w:rsidR="00104F54" w:rsidRDefault="00104F54" w:rsidP="00104F54">
            <w:r>
              <w:t>10/02/2018</w:t>
            </w:r>
          </w:p>
        </w:tc>
        <w:tc>
          <w:tcPr>
            <w:tcW w:w="4532" w:type="dxa"/>
          </w:tcPr>
          <w:p w14:paraId="5C8415BE" w14:textId="06567669" w:rsidR="00104F54" w:rsidRDefault="00104F54" w:rsidP="00104F54">
            <w:r>
              <w:t>Increment requirements, design, and implementation; recommendation; test results.</w:t>
            </w:r>
          </w:p>
        </w:tc>
      </w:tr>
      <w:tr w:rsidR="00104F54" w14:paraId="7A90E3BD" w14:textId="77777777" w:rsidTr="00104F54">
        <w:tc>
          <w:tcPr>
            <w:tcW w:w="2262" w:type="dxa"/>
          </w:tcPr>
          <w:p w14:paraId="0346A38F" w14:textId="00697D43" w:rsidR="00104F54" w:rsidRDefault="00104F54" w:rsidP="00104F54">
            <w:r>
              <w:t>Increment 3</w:t>
            </w:r>
          </w:p>
        </w:tc>
        <w:tc>
          <w:tcPr>
            <w:tcW w:w="1278" w:type="dxa"/>
          </w:tcPr>
          <w:p w14:paraId="47FD45D8" w14:textId="6180AECC" w:rsidR="00104F54" w:rsidRDefault="00104F54" w:rsidP="00104F54">
            <w:r>
              <w:t>11/02/2018</w:t>
            </w:r>
          </w:p>
        </w:tc>
        <w:tc>
          <w:tcPr>
            <w:tcW w:w="1278" w:type="dxa"/>
          </w:tcPr>
          <w:p w14:paraId="5A6D3F58" w14:textId="36FE243F" w:rsidR="00104F54" w:rsidRDefault="00CA0DA2" w:rsidP="00104F54">
            <w:r>
              <w:t>18/02/2018</w:t>
            </w:r>
          </w:p>
        </w:tc>
        <w:tc>
          <w:tcPr>
            <w:tcW w:w="4532" w:type="dxa"/>
          </w:tcPr>
          <w:p w14:paraId="2C23F593" w14:textId="7808D77B" w:rsidR="00104F54" w:rsidRDefault="00104F54" w:rsidP="00104F54">
            <w:r>
              <w:t xml:space="preserve">Increment requirements, </w:t>
            </w:r>
            <w:r w:rsidR="00CA0DA2">
              <w:t>design,</w:t>
            </w:r>
            <w:r>
              <w:t xml:space="preserve"> and implementation; automated trading; test results.</w:t>
            </w:r>
          </w:p>
        </w:tc>
      </w:tr>
      <w:tr w:rsidR="00104F54" w14:paraId="6F19E596" w14:textId="77777777" w:rsidTr="00104F54">
        <w:tc>
          <w:tcPr>
            <w:tcW w:w="2262" w:type="dxa"/>
          </w:tcPr>
          <w:p w14:paraId="4731E478" w14:textId="3786411F" w:rsidR="00104F54" w:rsidRDefault="00104F54" w:rsidP="00104F54">
            <w:r>
              <w:t>Increment 4</w:t>
            </w:r>
          </w:p>
        </w:tc>
        <w:tc>
          <w:tcPr>
            <w:tcW w:w="1278" w:type="dxa"/>
          </w:tcPr>
          <w:p w14:paraId="6016A490" w14:textId="4B87F2E5" w:rsidR="00104F54" w:rsidRDefault="00CA0DA2" w:rsidP="00104F54">
            <w:r>
              <w:t>19/02/2018</w:t>
            </w:r>
          </w:p>
        </w:tc>
        <w:tc>
          <w:tcPr>
            <w:tcW w:w="1278" w:type="dxa"/>
          </w:tcPr>
          <w:p w14:paraId="5FB40167" w14:textId="4B01CD67" w:rsidR="00104F54" w:rsidRDefault="00CA0DA2" w:rsidP="00104F54">
            <w:r>
              <w:t>23/02/2018</w:t>
            </w:r>
          </w:p>
        </w:tc>
        <w:tc>
          <w:tcPr>
            <w:tcW w:w="4532" w:type="dxa"/>
          </w:tcPr>
          <w:p w14:paraId="17A6A523" w14:textId="72D5C63C" w:rsidR="00104F54" w:rsidRDefault="00104F54" w:rsidP="00104F54">
            <w:r>
              <w:t>Increment requirements, design, and implementation; investment protection; test results.</w:t>
            </w:r>
          </w:p>
        </w:tc>
      </w:tr>
      <w:tr w:rsidR="00104F54" w14:paraId="6437F67A" w14:textId="77777777" w:rsidTr="00104F54">
        <w:tc>
          <w:tcPr>
            <w:tcW w:w="2262" w:type="dxa"/>
          </w:tcPr>
          <w:p w14:paraId="537D5975" w14:textId="092ECC26" w:rsidR="00104F54" w:rsidRDefault="00104F54" w:rsidP="00104F54">
            <w:r>
              <w:t>Increment 5</w:t>
            </w:r>
          </w:p>
        </w:tc>
        <w:tc>
          <w:tcPr>
            <w:tcW w:w="1278" w:type="dxa"/>
          </w:tcPr>
          <w:p w14:paraId="0ADDB998" w14:textId="28256E44" w:rsidR="00104F54" w:rsidRDefault="00CA0DA2" w:rsidP="00104F54">
            <w:r>
              <w:t>24/02/2018</w:t>
            </w:r>
          </w:p>
        </w:tc>
        <w:tc>
          <w:tcPr>
            <w:tcW w:w="1278" w:type="dxa"/>
          </w:tcPr>
          <w:p w14:paraId="7725B8C2" w14:textId="24F087B8" w:rsidR="00104F54" w:rsidRDefault="00CA0DA2" w:rsidP="00104F54">
            <w:r>
              <w:t>06/03/2018</w:t>
            </w:r>
          </w:p>
        </w:tc>
        <w:tc>
          <w:tcPr>
            <w:tcW w:w="4532" w:type="dxa"/>
          </w:tcPr>
          <w:p w14:paraId="7D2DE1AF" w14:textId="0AEFC4A6" w:rsidR="00104F54" w:rsidRDefault="00104F54" w:rsidP="00104F54">
            <w:r>
              <w:t>Increment requirements, design, and implementation; neural network; test results.</w:t>
            </w:r>
          </w:p>
        </w:tc>
      </w:tr>
      <w:tr w:rsidR="00104F54" w14:paraId="7DCD56E5" w14:textId="77777777" w:rsidTr="00104F54">
        <w:tc>
          <w:tcPr>
            <w:tcW w:w="2262" w:type="dxa"/>
          </w:tcPr>
          <w:p w14:paraId="2C0D4365" w14:textId="6113EA88" w:rsidR="00104F54" w:rsidRDefault="00104F54" w:rsidP="00104F54">
            <w:r>
              <w:lastRenderedPageBreak/>
              <w:t>Increment 6</w:t>
            </w:r>
          </w:p>
        </w:tc>
        <w:tc>
          <w:tcPr>
            <w:tcW w:w="1278" w:type="dxa"/>
          </w:tcPr>
          <w:p w14:paraId="13DF4B37" w14:textId="0E611687" w:rsidR="00104F54" w:rsidRDefault="00CA0DA2" w:rsidP="00104F54">
            <w:r>
              <w:t>07/03/2018</w:t>
            </w:r>
          </w:p>
        </w:tc>
        <w:tc>
          <w:tcPr>
            <w:tcW w:w="1278" w:type="dxa"/>
          </w:tcPr>
          <w:p w14:paraId="7855486E" w14:textId="678AD3BE" w:rsidR="00104F54" w:rsidRDefault="00CA0DA2" w:rsidP="00104F54">
            <w:r>
              <w:t>14/03/2018</w:t>
            </w:r>
          </w:p>
        </w:tc>
        <w:tc>
          <w:tcPr>
            <w:tcW w:w="4532" w:type="dxa"/>
          </w:tcPr>
          <w:p w14:paraId="7AC8A0CA" w14:textId="4A2C73F3" w:rsidR="00104F54" w:rsidRDefault="00104F54" w:rsidP="00104F54">
            <w:r>
              <w:t>Increment requirements, design, and implementation; retrain neural network; test results.</w:t>
            </w:r>
          </w:p>
        </w:tc>
      </w:tr>
      <w:tr w:rsidR="00104F54" w14:paraId="17D3315B" w14:textId="77777777" w:rsidTr="00104F54">
        <w:tc>
          <w:tcPr>
            <w:tcW w:w="2262" w:type="dxa"/>
          </w:tcPr>
          <w:p w14:paraId="730FC0AA" w14:textId="62F66184" w:rsidR="00104F54" w:rsidRDefault="00104F54" w:rsidP="00104F54">
            <w:r>
              <w:t>Increment 7</w:t>
            </w:r>
          </w:p>
        </w:tc>
        <w:tc>
          <w:tcPr>
            <w:tcW w:w="1278" w:type="dxa"/>
          </w:tcPr>
          <w:p w14:paraId="3E5F2E32" w14:textId="3004A620" w:rsidR="00104F54" w:rsidRDefault="00CA0DA2" w:rsidP="00104F54">
            <w:r>
              <w:t>15/03/2018</w:t>
            </w:r>
          </w:p>
        </w:tc>
        <w:tc>
          <w:tcPr>
            <w:tcW w:w="1278" w:type="dxa"/>
          </w:tcPr>
          <w:p w14:paraId="647C187E" w14:textId="1522332A" w:rsidR="00104F54" w:rsidRDefault="00CA0DA2" w:rsidP="00104F54">
            <w:r>
              <w:t>23/03/2018</w:t>
            </w:r>
          </w:p>
        </w:tc>
        <w:tc>
          <w:tcPr>
            <w:tcW w:w="4532" w:type="dxa"/>
          </w:tcPr>
          <w:p w14:paraId="07C47BEF" w14:textId="65308556" w:rsidR="00104F54" w:rsidRDefault="00104F54" w:rsidP="00104F54">
            <w:r>
              <w:t>Increment requirements, design, and implementation; automated retraining; test results.</w:t>
            </w:r>
          </w:p>
        </w:tc>
      </w:tr>
      <w:tr w:rsidR="00CA0DA2" w14:paraId="238E541C" w14:textId="77777777" w:rsidTr="00104F54">
        <w:tc>
          <w:tcPr>
            <w:tcW w:w="2262" w:type="dxa"/>
          </w:tcPr>
          <w:p w14:paraId="6E483A27" w14:textId="104F94DC" w:rsidR="00CA0DA2" w:rsidRDefault="00CA0DA2" w:rsidP="00104F54">
            <w:r>
              <w:t>Easter</w:t>
            </w:r>
          </w:p>
        </w:tc>
        <w:tc>
          <w:tcPr>
            <w:tcW w:w="1278" w:type="dxa"/>
          </w:tcPr>
          <w:p w14:paraId="63EBED97" w14:textId="440E04A8" w:rsidR="00CA0DA2" w:rsidRDefault="00CA0DA2" w:rsidP="00104F54">
            <w:r>
              <w:t>24/03/2018</w:t>
            </w:r>
          </w:p>
        </w:tc>
        <w:tc>
          <w:tcPr>
            <w:tcW w:w="1278" w:type="dxa"/>
          </w:tcPr>
          <w:p w14:paraId="6D06AAC5" w14:textId="1AF4322A" w:rsidR="00CA0DA2" w:rsidRDefault="00CA0DA2" w:rsidP="00104F54">
            <w:r>
              <w:t>15/</w:t>
            </w:r>
            <w:r w:rsidR="00AE39CC">
              <w:t>04/2018</w:t>
            </w:r>
          </w:p>
        </w:tc>
        <w:tc>
          <w:tcPr>
            <w:tcW w:w="4532" w:type="dxa"/>
          </w:tcPr>
          <w:p w14:paraId="33D23D81" w14:textId="741CFDC1" w:rsidR="00CA0DA2" w:rsidRDefault="00AE39CC" w:rsidP="00104F54">
            <w:r>
              <w:t>Catch up / get ahead where possible.</w:t>
            </w:r>
          </w:p>
        </w:tc>
      </w:tr>
      <w:tr w:rsidR="00CA0DA2" w14:paraId="0A885B61" w14:textId="77777777" w:rsidTr="00104F54">
        <w:tc>
          <w:tcPr>
            <w:tcW w:w="2262" w:type="dxa"/>
          </w:tcPr>
          <w:p w14:paraId="349F32E8" w14:textId="0A28F057" w:rsidR="00CA0DA2" w:rsidRDefault="00CA0DA2" w:rsidP="00104F54">
            <w:r>
              <w:t>System and user acceptance testing</w:t>
            </w:r>
          </w:p>
        </w:tc>
        <w:tc>
          <w:tcPr>
            <w:tcW w:w="1278" w:type="dxa"/>
          </w:tcPr>
          <w:p w14:paraId="5A70C1E6" w14:textId="3CA0732F" w:rsidR="00CA0DA2" w:rsidRDefault="00CA0DA2" w:rsidP="00104F54">
            <w:r>
              <w:t>16/04/2018</w:t>
            </w:r>
          </w:p>
        </w:tc>
        <w:tc>
          <w:tcPr>
            <w:tcW w:w="1278" w:type="dxa"/>
          </w:tcPr>
          <w:p w14:paraId="32CB89AB" w14:textId="403A72F7" w:rsidR="00CA0DA2" w:rsidRDefault="00CA0DA2" w:rsidP="00104F54">
            <w:r>
              <w:t>22/04/2018</w:t>
            </w:r>
          </w:p>
        </w:tc>
        <w:tc>
          <w:tcPr>
            <w:tcW w:w="4532" w:type="dxa"/>
          </w:tcPr>
          <w:p w14:paraId="456D3B4A" w14:textId="4BE40C63" w:rsidR="00CA0DA2" w:rsidRDefault="00CA0DA2" w:rsidP="00104F54">
            <w:r>
              <w:t>Final testing, ensure final system works, test system with potential end user.</w:t>
            </w:r>
          </w:p>
        </w:tc>
      </w:tr>
      <w:tr w:rsidR="00CA0DA2" w14:paraId="3229FC27" w14:textId="77777777" w:rsidTr="00104F54">
        <w:tc>
          <w:tcPr>
            <w:tcW w:w="2262" w:type="dxa"/>
          </w:tcPr>
          <w:p w14:paraId="2F4C4845" w14:textId="4A354D8C" w:rsidR="00CA0DA2" w:rsidRDefault="00CA0DA2" w:rsidP="00104F54">
            <w:r>
              <w:t>Assemble and complete final report</w:t>
            </w:r>
          </w:p>
        </w:tc>
        <w:tc>
          <w:tcPr>
            <w:tcW w:w="1278" w:type="dxa"/>
          </w:tcPr>
          <w:p w14:paraId="1C7D4E91" w14:textId="7EC651D9" w:rsidR="00CA0DA2" w:rsidRDefault="00CA0DA2" w:rsidP="00104F54">
            <w:r>
              <w:t>23/04/2018</w:t>
            </w:r>
          </w:p>
        </w:tc>
        <w:tc>
          <w:tcPr>
            <w:tcW w:w="1278" w:type="dxa"/>
          </w:tcPr>
          <w:p w14:paraId="0E3BDFCE" w14:textId="3DA96104" w:rsidR="00CA0DA2" w:rsidRDefault="00CA0DA2" w:rsidP="00104F54">
            <w:r>
              <w:t>04/05/2018</w:t>
            </w:r>
          </w:p>
        </w:tc>
        <w:tc>
          <w:tcPr>
            <w:tcW w:w="4532" w:type="dxa"/>
          </w:tcPr>
          <w:p w14:paraId="2A058E1F" w14:textId="65ABE14D" w:rsidR="00CA0DA2" w:rsidRDefault="00CA0DA2" w:rsidP="00104F54">
            <w:r>
              <w:t>PRCO304 Report.</w:t>
            </w:r>
          </w:p>
        </w:tc>
      </w:tr>
    </w:tbl>
    <w:p w14:paraId="7CC9033F" w14:textId="7E5E7D3B" w:rsidR="00F33078" w:rsidRDefault="00F33078" w:rsidP="00F33078"/>
    <w:p w14:paraId="09F73ED7" w14:textId="76D086FF" w:rsidR="00AE39CC" w:rsidRDefault="00AE39CC" w:rsidP="00AE39CC">
      <w:pPr>
        <w:pStyle w:val="Heading2"/>
      </w:pPr>
      <w:r>
        <w:t>Communication Plan</w:t>
      </w:r>
    </w:p>
    <w:p w14:paraId="38D7E85D" w14:textId="43AB115B" w:rsidR="00AE39CC" w:rsidRDefault="00AE39CC" w:rsidP="00F33078">
      <w:r>
        <w:t>Review meetings will be held with Marco Palomino (supervisor) each Friday at 15:30. Further communication such as emails may occur as required.</w:t>
      </w:r>
    </w:p>
    <w:p w14:paraId="5940A39C" w14:textId="2B581BCE" w:rsidR="00F33078" w:rsidRDefault="00F33078" w:rsidP="00F33078">
      <w:pPr>
        <w:pStyle w:val="Heading1"/>
      </w:pPr>
      <w:r>
        <w:t>Initial Risk List</w:t>
      </w:r>
    </w:p>
    <w:tbl>
      <w:tblPr>
        <w:tblStyle w:val="TableGrid1"/>
        <w:tblW w:w="0" w:type="auto"/>
        <w:tblLook w:val="04A0" w:firstRow="1" w:lastRow="0" w:firstColumn="1" w:lastColumn="0" w:noHBand="0" w:noVBand="1"/>
      </w:tblPr>
      <w:tblGrid>
        <w:gridCol w:w="2689"/>
        <w:gridCol w:w="1217"/>
        <w:gridCol w:w="971"/>
        <w:gridCol w:w="4145"/>
      </w:tblGrid>
      <w:tr w:rsidR="00AE39CC" w:rsidRPr="00AE39CC" w14:paraId="445498AD" w14:textId="77777777" w:rsidTr="00AE39CC">
        <w:tc>
          <w:tcPr>
            <w:tcW w:w="2689" w:type="dxa"/>
          </w:tcPr>
          <w:p w14:paraId="204602F5" w14:textId="77777777" w:rsidR="00AE39CC" w:rsidRPr="00AE39CC" w:rsidRDefault="00AE39CC" w:rsidP="00AE39CC">
            <w:pPr>
              <w:rPr>
                <w:rFonts w:ascii="Calibri" w:hAnsi="Calibri" w:cs="Times New Roman"/>
                <w:b/>
              </w:rPr>
            </w:pPr>
            <w:r w:rsidRPr="00AE39CC">
              <w:rPr>
                <w:rFonts w:ascii="Calibri" w:hAnsi="Calibri" w:cs="Times New Roman"/>
                <w:b/>
              </w:rPr>
              <w:t>Risk</w:t>
            </w:r>
          </w:p>
        </w:tc>
        <w:tc>
          <w:tcPr>
            <w:tcW w:w="1217" w:type="dxa"/>
          </w:tcPr>
          <w:p w14:paraId="38EC418D" w14:textId="77777777" w:rsidR="00AE39CC" w:rsidRPr="00AE39CC" w:rsidRDefault="00AE39CC" w:rsidP="00AE39CC">
            <w:pPr>
              <w:rPr>
                <w:rFonts w:ascii="Calibri" w:hAnsi="Calibri" w:cs="Times New Roman"/>
                <w:b/>
              </w:rPr>
            </w:pPr>
            <w:r w:rsidRPr="00AE39CC">
              <w:rPr>
                <w:rFonts w:ascii="Calibri" w:hAnsi="Calibri" w:cs="Times New Roman"/>
                <w:b/>
              </w:rPr>
              <w:t>Probability</w:t>
            </w:r>
          </w:p>
        </w:tc>
        <w:tc>
          <w:tcPr>
            <w:tcW w:w="967" w:type="dxa"/>
          </w:tcPr>
          <w:p w14:paraId="5A9BA22D" w14:textId="77777777" w:rsidR="00AE39CC" w:rsidRPr="00AE39CC" w:rsidRDefault="00AE39CC" w:rsidP="00AE39CC">
            <w:pPr>
              <w:rPr>
                <w:rFonts w:ascii="Calibri" w:hAnsi="Calibri" w:cs="Times New Roman"/>
                <w:b/>
              </w:rPr>
            </w:pPr>
            <w:r w:rsidRPr="00AE39CC">
              <w:rPr>
                <w:rFonts w:ascii="Calibri" w:hAnsi="Calibri" w:cs="Times New Roman"/>
                <w:b/>
              </w:rPr>
              <w:t>Impact</w:t>
            </w:r>
          </w:p>
        </w:tc>
        <w:tc>
          <w:tcPr>
            <w:tcW w:w="4145" w:type="dxa"/>
          </w:tcPr>
          <w:p w14:paraId="1FA97E07" w14:textId="2370DF2C" w:rsidR="00AE39CC" w:rsidRPr="00AE39CC" w:rsidRDefault="00AE39CC" w:rsidP="00AE39CC">
            <w:pPr>
              <w:rPr>
                <w:rFonts w:ascii="Calibri" w:hAnsi="Calibri" w:cs="Times New Roman"/>
                <w:b/>
              </w:rPr>
            </w:pPr>
            <w:r>
              <w:rPr>
                <w:rFonts w:ascii="Calibri" w:hAnsi="Calibri" w:cs="Times New Roman"/>
                <w:b/>
              </w:rPr>
              <w:t>Management Strategy</w:t>
            </w:r>
          </w:p>
        </w:tc>
      </w:tr>
      <w:tr w:rsidR="00AE39CC" w:rsidRPr="00AE39CC" w14:paraId="56719B1E" w14:textId="77777777" w:rsidTr="00AE39CC">
        <w:tc>
          <w:tcPr>
            <w:tcW w:w="2689" w:type="dxa"/>
          </w:tcPr>
          <w:p w14:paraId="7C71FF48" w14:textId="77777777" w:rsidR="00AE39CC" w:rsidRPr="00AE39CC" w:rsidRDefault="00AE39CC" w:rsidP="00AE39CC">
            <w:pPr>
              <w:rPr>
                <w:rFonts w:ascii="Calibri" w:hAnsi="Calibri" w:cs="Times New Roman"/>
              </w:rPr>
            </w:pPr>
            <w:r w:rsidRPr="00AE39CC">
              <w:rPr>
                <w:rFonts w:ascii="Calibri" w:hAnsi="Calibri" w:cs="Times New Roman"/>
              </w:rPr>
              <w:t>GDAX API discontinuing</w:t>
            </w:r>
          </w:p>
        </w:tc>
        <w:tc>
          <w:tcPr>
            <w:tcW w:w="1217" w:type="dxa"/>
          </w:tcPr>
          <w:p w14:paraId="3C5B7693" w14:textId="77777777" w:rsidR="00AE39CC" w:rsidRPr="00AE39CC" w:rsidRDefault="00AE39CC" w:rsidP="00AE39CC">
            <w:pPr>
              <w:rPr>
                <w:rFonts w:ascii="Calibri" w:hAnsi="Calibri" w:cs="Times New Roman"/>
              </w:rPr>
            </w:pPr>
            <w:r w:rsidRPr="00AE39CC">
              <w:rPr>
                <w:rFonts w:ascii="Calibri" w:hAnsi="Calibri" w:cs="Times New Roman"/>
              </w:rPr>
              <w:t>Low</w:t>
            </w:r>
          </w:p>
        </w:tc>
        <w:tc>
          <w:tcPr>
            <w:tcW w:w="967" w:type="dxa"/>
          </w:tcPr>
          <w:p w14:paraId="1BE0C457" w14:textId="77777777" w:rsidR="00AE39CC" w:rsidRPr="00AE39CC" w:rsidRDefault="00AE39CC" w:rsidP="00AE39CC">
            <w:pPr>
              <w:rPr>
                <w:rFonts w:ascii="Calibri" w:hAnsi="Calibri" w:cs="Times New Roman"/>
              </w:rPr>
            </w:pPr>
            <w:r w:rsidRPr="00AE39CC">
              <w:rPr>
                <w:rFonts w:ascii="Calibri" w:hAnsi="Calibri" w:cs="Times New Roman"/>
              </w:rPr>
              <w:t>High</w:t>
            </w:r>
          </w:p>
        </w:tc>
        <w:tc>
          <w:tcPr>
            <w:tcW w:w="4145" w:type="dxa"/>
          </w:tcPr>
          <w:p w14:paraId="18D8F667" w14:textId="77777777" w:rsidR="00AE39CC" w:rsidRPr="00AE39CC" w:rsidRDefault="00AE39CC" w:rsidP="00AE39CC">
            <w:pPr>
              <w:rPr>
                <w:rFonts w:ascii="Calibri" w:hAnsi="Calibri" w:cs="Times New Roman"/>
              </w:rPr>
            </w:pPr>
            <w:r w:rsidRPr="00AE39CC">
              <w:rPr>
                <w:rFonts w:ascii="Calibri" w:hAnsi="Calibri" w:cs="Times New Roman"/>
              </w:rPr>
              <w:t>Source alternative API endpoint.</w:t>
            </w:r>
          </w:p>
        </w:tc>
      </w:tr>
      <w:tr w:rsidR="00AE39CC" w:rsidRPr="00AE39CC" w14:paraId="7B8DEE42" w14:textId="77777777" w:rsidTr="00AE39CC">
        <w:tc>
          <w:tcPr>
            <w:tcW w:w="2689" w:type="dxa"/>
          </w:tcPr>
          <w:p w14:paraId="5F58B599" w14:textId="77777777" w:rsidR="00AE39CC" w:rsidRPr="00AE39CC" w:rsidRDefault="00AE39CC" w:rsidP="00AE39CC">
            <w:pPr>
              <w:rPr>
                <w:rFonts w:ascii="Calibri" w:hAnsi="Calibri" w:cs="Times New Roman"/>
              </w:rPr>
            </w:pPr>
            <w:r w:rsidRPr="00AE39CC">
              <w:rPr>
                <w:rFonts w:ascii="Calibri" w:hAnsi="Calibri" w:cs="Times New Roman"/>
              </w:rPr>
              <w:t>Oracle server goes offline</w:t>
            </w:r>
          </w:p>
        </w:tc>
        <w:tc>
          <w:tcPr>
            <w:tcW w:w="1217" w:type="dxa"/>
          </w:tcPr>
          <w:p w14:paraId="693B9768" w14:textId="77777777" w:rsidR="00AE39CC" w:rsidRPr="00AE39CC" w:rsidRDefault="00AE39CC" w:rsidP="00AE39CC">
            <w:pPr>
              <w:rPr>
                <w:rFonts w:ascii="Calibri" w:hAnsi="Calibri" w:cs="Times New Roman"/>
              </w:rPr>
            </w:pPr>
            <w:r w:rsidRPr="00AE39CC">
              <w:rPr>
                <w:rFonts w:ascii="Calibri" w:hAnsi="Calibri" w:cs="Times New Roman"/>
              </w:rPr>
              <w:t>Low</w:t>
            </w:r>
          </w:p>
        </w:tc>
        <w:tc>
          <w:tcPr>
            <w:tcW w:w="967" w:type="dxa"/>
          </w:tcPr>
          <w:p w14:paraId="2E2C4F0B" w14:textId="77777777" w:rsidR="00AE39CC" w:rsidRPr="00AE39CC" w:rsidRDefault="00AE39CC" w:rsidP="00AE39CC">
            <w:pPr>
              <w:rPr>
                <w:rFonts w:ascii="Calibri" w:hAnsi="Calibri" w:cs="Times New Roman"/>
              </w:rPr>
            </w:pPr>
            <w:r w:rsidRPr="00AE39CC">
              <w:rPr>
                <w:rFonts w:ascii="Calibri" w:hAnsi="Calibri" w:cs="Times New Roman"/>
              </w:rPr>
              <w:t>High</w:t>
            </w:r>
          </w:p>
        </w:tc>
        <w:tc>
          <w:tcPr>
            <w:tcW w:w="4145" w:type="dxa"/>
          </w:tcPr>
          <w:p w14:paraId="74E11FCD" w14:textId="77777777" w:rsidR="00AE39CC" w:rsidRPr="00AE39CC" w:rsidRDefault="00AE39CC" w:rsidP="00AE39CC">
            <w:pPr>
              <w:rPr>
                <w:rFonts w:ascii="Calibri" w:hAnsi="Calibri" w:cs="Times New Roman"/>
              </w:rPr>
            </w:pPr>
            <w:r w:rsidRPr="00AE39CC">
              <w:rPr>
                <w:rFonts w:ascii="Calibri" w:hAnsi="Calibri" w:cs="Times New Roman"/>
              </w:rPr>
              <w:t>Wait for Oracle/university to resolve, research and consult with supervisor about alternative data storage methods such as a NoSQL database that could be stored locally.</w:t>
            </w:r>
          </w:p>
        </w:tc>
      </w:tr>
      <w:tr w:rsidR="00AE39CC" w:rsidRPr="00AE39CC" w14:paraId="6502881D" w14:textId="77777777" w:rsidTr="00AE39CC">
        <w:tc>
          <w:tcPr>
            <w:tcW w:w="2689" w:type="dxa"/>
          </w:tcPr>
          <w:p w14:paraId="0EFA64AC" w14:textId="3C47A515" w:rsidR="00AE39CC" w:rsidRPr="00AE39CC" w:rsidRDefault="00AE39CC" w:rsidP="00AE39CC">
            <w:pPr>
              <w:spacing w:after="160" w:line="259" w:lineRule="auto"/>
              <w:rPr>
                <w:rFonts w:ascii="Calibri" w:hAnsi="Calibri" w:cs="Times New Roman"/>
              </w:rPr>
            </w:pPr>
            <w:r w:rsidRPr="00AE39CC">
              <w:rPr>
                <w:rFonts w:ascii="Calibri" w:hAnsi="Calibri" w:cs="Times New Roman"/>
              </w:rPr>
              <w:t>Loss of entire project</w:t>
            </w:r>
          </w:p>
        </w:tc>
        <w:tc>
          <w:tcPr>
            <w:tcW w:w="1217" w:type="dxa"/>
          </w:tcPr>
          <w:p w14:paraId="36F4D65A"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Low</w:t>
            </w:r>
          </w:p>
        </w:tc>
        <w:tc>
          <w:tcPr>
            <w:tcW w:w="967" w:type="dxa"/>
          </w:tcPr>
          <w:p w14:paraId="69D0198D"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High</w:t>
            </w:r>
          </w:p>
        </w:tc>
        <w:tc>
          <w:tcPr>
            <w:tcW w:w="4145" w:type="dxa"/>
          </w:tcPr>
          <w:p w14:paraId="6F7134C6"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Keep numerous backups.</w:t>
            </w:r>
          </w:p>
        </w:tc>
      </w:tr>
      <w:tr w:rsidR="00AE39CC" w:rsidRPr="00AE39CC" w14:paraId="18F2657F" w14:textId="77777777" w:rsidTr="00AE39CC">
        <w:tc>
          <w:tcPr>
            <w:tcW w:w="2689" w:type="dxa"/>
          </w:tcPr>
          <w:p w14:paraId="2D2CA7DD" w14:textId="00BA870A" w:rsidR="00AE39CC" w:rsidRPr="00AE39CC" w:rsidRDefault="00AE39CC" w:rsidP="00AE39CC">
            <w:pPr>
              <w:spacing w:after="160" w:line="259" w:lineRule="auto"/>
              <w:rPr>
                <w:rFonts w:ascii="Calibri" w:hAnsi="Calibri" w:cs="Times New Roman"/>
              </w:rPr>
            </w:pPr>
            <w:r w:rsidRPr="00AE39CC">
              <w:rPr>
                <w:rFonts w:ascii="Calibri" w:hAnsi="Calibri" w:cs="Times New Roman"/>
              </w:rPr>
              <w:t>Loss of small portions of project</w:t>
            </w:r>
          </w:p>
        </w:tc>
        <w:tc>
          <w:tcPr>
            <w:tcW w:w="1217" w:type="dxa"/>
          </w:tcPr>
          <w:p w14:paraId="25308F45"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Medium</w:t>
            </w:r>
          </w:p>
        </w:tc>
        <w:tc>
          <w:tcPr>
            <w:tcW w:w="967" w:type="dxa"/>
          </w:tcPr>
          <w:p w14:paraId="52F51691"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Low</w:t>
            </w:r>
          </w:p>
        </w:tc>
        <w:tc>
          <w:tcPr>
            <w:tcW w:w="4145" w:type="dxa"/>
          </w:tcPr>
          <w:p w14:paraId="1F6FA3FA"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Use repository to ensure up to date version accessible.</w:t>
            </w:r>
          </w:p>
        </w:tc>
      </w:tr>
      <w:tr w:rsidR="00AE39CC" w:rsidRPr="00AE39CC" w14:paraId="393A7B20" w14:textId="77777777" w:rsidTr="00AE39CC">
        <w:tc>
          <w:tcPr>
            <w:tcW w:w="2689" w:type="dxa"/>
          </w:tcPr>
          <w:p w14:paraId="262C6B0A" w14:textId="1A897EF1" w:rsidR="00AE39CC" w:rsidRPr="00AE39CC" w:rsidRDefault="00AE39CC" w:rsidP="00AE39CC">
            <w:pPr>
              <w:spacing w:after="160" w:line="259" w:lineRule="auto"/>
              <w:rPr>
                <w:rFonts w:ascii="Calibri" w:hAnsi="Calibri" w:cs="Times New Roman"/>
              </w:rPr>
            </w:pPr>
            <w:r w:rsidRPr="00AE39CC">
              <w:rPr>
                <w:rFonts w:ascii="Calibri" w:hAnsi="Calibri" w:cs="Times New Roman"/>
              </w:rPr>
              <w:t>Equipment loss/damage</w:t>
            </w:r>
          </w:p>
        </w:tc>
        <w:tc>
          <w:tcPr>
            <w:tcW w:w="1217" w:type="dxa"/>
          </w:tcPr>
          <w:p w14:paraId="1113376D"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Medium</w:t>
            </w:r>
          </w:p>
        </w:tc>
        <w:tc>
          <w:tcPr>
            <w:tcW w:w="967" w:type="dxa"/>
          </w:tcPr>
          <w:p w14:paraId="29420D71"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Low</w:t>
            </w:r>
          </w:p>
        </w:tc>
        <w:tc>
          <w:tcPr>
            <w:tcW w:w="4145" w:type="dxa"/>
          </w:tcPr>
          <w:p w14:paraId="660A6E68"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Switch from desktop to laptop/spare laptop or use university equipment such as open access.</w:t>
            </w:r>
          </w:p>
        </w:tc>
      </w:tr>
      <w:tr w:rsidR="00AE39CC" w:rsidRPr="00AE39CC" w14:paraId="56C6AF4C" w14:textId="77777777" w:rsidTr="00AE39CC">
        <w:tc>
          <w:tcPr>
            <w:tcW w:w="2689" w:type="dxa"/>
          </w:tcPr>
          <w:p w14:paraId="13925152" w14:textId="77777777" w:rsidR="00AE39CC" w:rsidRPr="00AE39CC" w:rsidRDefault="00AE39CC" w:rsidP="00AE39CC">
            <w:pPr>
              <w:rPr>
                <w:rFonts w:ascii="Calibri" w:hAnsi="Calibri" w:cs="Times New Roman"/>
              </w:rPr>
            </w:pPr>
            <w:r w:rsidRPr="00AE39CC">
              <w:rPr>
                <w:rFonts w:ascii="Calibri" w:hAnsi="Calibri" w:cs="Times New Roman"/>
              </w:rPr>
              <w:t>Difficulty with learning requirements mentioned above</w:t>
            </w:r>
          </w:p>
        </w:tc>
        <w:tc>
          <w:tcPr>
            <w:tcW w:w="1217" w:type="dxa"/>
          </w:tcPr>
          <w:p w14:paraId="6F467055" w14:textId="77777777" w:rsidR="00AE39CC" w:rsidRPr="00AE39CC" w:rsidRDefault="00AE39CC" w:rsidP="00AE39CC">
            <w:pPr>
              <w:rPr>
                <w:rFonts w:ascii="Calibri" w:hAnsi="Calibri" w:cs="Times New Roman"/>
              </w:rPr>
            </w:pPr>
            <w:r w:rsidRPr="00AE39CC">
              <w:rPr>
                <w:rFonts w:ascii="Calibri" w:hAnsi="Calibri" w:cs="Times New Roman"/>
              </w:rPr>
              <w:t>Medium</w:t>
            </w:r>
          </w:p>
        </w:tc>
        <w:tc>
          <w:tcPr>
            <w:tcW w:w="967" w:type="dxa"/>
          </w:tcPr>
          <w:p w14:paraId="7C5059E5" w14:textId="77777777" w:rsidR="00AE39CC" w:rsidRPr="00AE39CC" w:rsidRDefault="00AE39CC" w:rsidP="00AE39CC">
            <w:pPr>
              <w:rPr>
                <w:rFonts w:ascii="Calibri" w:hAnsi="Calibri" w:cs="Times New Roman"/>
              </w:rPr>
            </w:pPr>
            <w:r w:rsidRPr="00AE39CC">
              <w:rPr>
                <w:rFonts w:ascii="Calibri" w:hAnsi="Calibri" w:cs="Times New Roman"/>
              </w:rPr>
              <w:t>Medium</w:t>
            </w:r>
          </w:p>
        </w:tc>
        <w:tc>
          <w:tcPr>
            <w:tcW w:w="4145" w:type="dxa"/>
          </w:tcPr>
          <w:p w14:paraId="3195B17C" w14:textId="77777777" w:rsidR="00AE39CC" w:rsidRPr="00AE39CC" w:rsidRDefault="00AE39CC" w:rsidP="00AE39CC">
            <w:pPr>
              <w:rPr>
                <w:rFonts w:ascii="Calibri" w:hAnsi="Calibri" w:cs="Times New Roman"/>
              </w:rPr>
            </w:pPr>
            <w:r w:rsidRPr="00AE39CC">
              <w:rPr>
                <w:rFonts w:ascii="Calibri" w:hAnsi="Calibri" w:cs="Times New Roman"/>
              </w:rPr>
              <w:t>Apply more time to learning the specific skills required to complete the task.</w:t>
            </w:r>
          </w:p>
        </w:tc>
      </w:tr>
      <w:tr w:rsidR="00AE39CC" w:rsidRPr="00AE39CC" w14:paraId="7980B1DF" w14:textId="77777777" w:rsidTr="00AE39CC">
        <w:tc>
          <w:tcPr>
            <w:tcW w:w="2689" w:type="dxa"/>
          </w:tcPr>
          <w:p w14:paraId="1F3FDADE"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I lack specific knowledge to complete a segment of the project</w:t>
            </w:r>
          </w:p>
        </w:tc>
        <w:tc>
          <w:tcPr>
            <w:tcW w:w="1217" w:type="dxa"/>
          </w:tcPr>
          <w:p w14:paraId="6FBC2B78"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High</w:t>
            </w:r>
          </w:p>
        </w:tc>
        <w:tc>
          <w:tcPr>
            <w:tcW w:w="967" w:type="dxa"/>
          </w:tcPr>
          <w:p w14:paraId="20DC9CF9" w14:textId="77777777" w:rsidR="00AE39CC" w:rsidRPr="00AE39CC" w:rsidRDefault="00AE39CC" w:rsidP="00AE39CC">
            <w:pPr>
              <w:spacing w:after="160" w:line="259" w:lineRule="auto"/>
              <w:rPr>
                <w:rFonts w:ascii="Calibri" w:hAnsi="Calibri" w:cs="Times New Roman"/>
              </w:rPr>
            </w:pPr>
            <w:r w:rsidRPr="00AE39CC">
              <w:rPr>
                <w:rFonts w:ascii="Calibri" w:hAnsi="Calibri" w:cs="Times New Roman"/>
              </w:rPr>
              <w:t>Medium</w:t>
            </w:r>
          </w:p>
        </w:tc>
        <w:tc>
          <w:tcPr>
            <w:tcW w:w="4145" w:type="dxa"/>
          </w:tcPr>
          <w:p w14:paraId="4A7EB208" w14:textId="73110BD1" w:rsidR="00AE39CC" w:rsidRPr="00AE39CC" w:rsidRDefault="00AE39CC" w:rsidP="00AE39CC">
            <w:pPr>
              <w:spacing w:after="160" w:line="259" w:lineRule="auto"/>
              <w:rPr>
                <w:rFonts w:ascii="Calibri" w:hAnsi="Calibri" w:cs="Times New Roman"/>
              </w:rPr>
            </w:pPr>
            <w:r w:rsidRPr="00AE39CC">
              <w:rPr>
                <w:rFonts w:ascii="Calibri" w:hAnsi="Calibri" w:cs="Times New Roman"/>
              </w:rPr>
              <w:t>Accept that all new projects have a learning process attached to them,</w:t>
            </w:r>
            <w:r w:rsidR="00CE087A">
              <w:rPr>
                <w:rFonts w:ascii="Calibri" w:hAnsi="Calibri" w:cs="Times New Roman"/>
              </w:rPr>
              <w:t xml:space="preserve"> </w:t>
            </w:r>
            <w:r w:rsidRPr="00AE39CC">
              <w:rPr>
                <w:rFonts w:ascii="Calibri" w:hAnsi="Calibri" w:cs="Times New Roman"/>
              </w:rPr>
              <w:t>allow extra time for parts that haven’t been attempted previously.</w:t>
            </w:r>
          </w:p>
        </w:tc>
      </w:tr>
    </w:tbl>
    <w:p w14:paraId="6E2F83DA" w14:textId="27F8ECE1" w:rsidR="00F33078" w:rsidRDefault="00F33078" w:rsidP="00F33078"/>
    <w:p w14:paraId="13A44C4E" w14:textId="77777777" w:rsidR="00AE39CC" w:rsidRDefault="00AE39CC" w:rsidP="00F33078"/>
    <w:p w14:paraId="55143002" w14:textId="007912F8" w:rsidR="00F33078" w:rsidRDefault="00F33078" w:rsidP="00F33078">
      <w:pPr>
        <w:pStyle w:val="Heading1"/>
      </w:pPr>
      <w:r>
        <w:lastRenderedPageBreak/>
        <w:t>Quality Plan</w:t>
      </w:r>
    </w:p>
    <w:tbl>
      <w:tblPr>
        <w:tblStyle w:val="TableGrid"/>
        <w:tblW w:w="0" w:type="auto"/>
        <w:tblLook w:val="04A0" w:firstRow="1" w:lastRow="0" w:firstColumn="1" w:lastColumn="0" w:noHBand="0" w:noVBand="1"/>
      </w:tblPr>
      <w:tblGrid>
        <w:gridCol w:w="2405"/>
        <w:gridCol w:w="6945"/>
      </w:tblGrid>
      <w:tr w:rsidR="00AE39CC" w:rsidRPr="00436799" w14:paraId="1BEF64F5" w14:textId="77777777" w:rsidTr="009B0633">
        <w:tc>
          <w:tcPr>
            <w:tcW w:w="2405" w:type="dxa"/>
          </w:tcPr>
          <w:p w14:paraId="08691914" w14:textId="5110D835" w:rsidR="00AE39CC" w:rsidRPr="00436799" w:rsidRDefault="00AE39CC" w:rsidP="00F33078">
            <w:pPr>
              <w:rPr>
                <w:b/>
              </w:rPr>
            </w:pPr>
            <w:r w:rsidRPr="00436799">
              <w:rPr>
                <w:b/>
              </w:rPr>
              <w:t>Quality Check</w:t>
            </w:r>
          </w:p>
        </w:tc>
        <w:tc>
          <w:tcPr>
            <w:tcW w:w="6945" w:type="dxa"/>
          </w:tcPr>
          <w:p w14:paraId="42F3BEE6" w14:textId="306D7988" w:rsidR="00AE39CC" w:rsidRPr="00436799" w:rsidRDefault="00AE39CC" w:rsidP="00F33078">
            <w:pPr>
              <w:rPr>
                <w:b/>
              </w:rPr>
            </w:pPr>
            <w:r w:rsidRPr="00436799">
              <w:rPr>
                <w:b/>
              </w:rPr>
              <w:t>Strategy</w:t>
            </w:r>
          </w:p>
        </w:tc>
      </w:tr>
      <w:tr w:rsidR="00AE39CC" w14:paraId="77548D45" w14:textId="77777777" w:rsidTr="009B0633">
        <w:tc>
          <w:tcPr>
            <w:tcW w:w="2405" w:type="dxa"/>
          </w:tcPr>
          <w:p w14:paraId="4A00D7F4" w14:textId="0684AD63" w:rsidR="00AE39CC" w:rsidRDefault="00AE39CC" w:rsidP="00F33078">
            <w:r>
              <w:t>Requirements</w:t>
            </w:r>
          </w:p>
        </w:tc>
        <w:tc>
          <w:tcPr>
            <w:tcW w:w="6945" w:type="dxa"/>
          </w:tcPr>
          <w:p w14:paraId="5454B815" w14:textId="77777777" w:rsidR="00AE39CC" w:rsidRDefault="009B0633" w:rsidP="00F33078">
            <w:r>
              <w:t>It must be ensured that requirements are correct and relevant before implementation.</w:t>
            </w:r>
          </w:p>
          <w:p w14:paraId="2566E57D" w14:textId="413D2010" w:rsidR="009B0633" w:rsidRDefault="009B0633" w:rsidP="00F33078">
            <w:r>
              <w:t>It must also be ensured that they are complete, achievable, and demonstrable after implementation.</w:t>
            </w:r>
          </w:p>
          <w:p w14:paraId="1D699A63" w14:textId="3606CC6A" w:rsidR="009B0633" w:rsidRDefault="009B0633" w:rsidP="00F33078">
            <w:r>
              <w:t>User testing will be used</w:t>
            </w:r>
            <w:r w:rsidR="00CE087A">
              <w:t>.</w:t>
            </w:r>
          </w:p>
        </w:tc>
      </w:tr>
      <w:tr w:rsidR="00AE39CC" w14:paraId="1484BAEA" w14:textId="77777777" w:rsidTr="009B0633">
        <w:tc>
          <w:tcPr>
            <w:tcW w:w="2405" w:type="dxa"/>
          </w:tcPr>
          <w:p w14:paraId="4AF4FF38" w14:textId="5D4FBBF6" w:rsidR="00AE39CC" w:rsidRDefault="00AE39CC" w:rsidP="00F33078">
            <w:r>
              <w:t>Design validation</w:t>
            </w:r>
          </w:p>
        </w:tc>
        <w:tc>
          <w:tcPr>
            <w:tcW w:w="6945" w:type="dxa"/>
          </w:tcPr>
          <w:p w14:paraId="2821EB2A" w14:textId="77777777" w:rsidR="00AE39CC" w:rsidRDefault="009B0633" w:rsidP="00F33078">
            <w:r>
              <w:t>Designs will be checked against requirements.</w:t>
            </w:r>
          </w:p>
          <w:p w14:paraId="75BD8235" w14:textId="77777777" w:rsidR="009B0633" w:rsidRDefault="009B0633" w:rsidP="00F33078">
            <w:r>
              <w:t>An entity relationship diagram</w:t>
            </w:r>
            <w:r w:rsidR="00AA715B">
              <w:t xml:space="preserve"> will be drawn up</w:t>
            </w:r>
            <w:r>
              <w:t xml:space="preserve"> and</w:t>
            </w:r>
            <w:r w:rsidR="00AA715B">
              <w:t xml:space="preserve"> database</w:t>
            </w:r>
            <w:r>
              <w:t xml:space="preserve"> </w:t>
            </w:r>
            <w:proofErr w:type="spellStart"/>
            <w:r>
              <w:t>normalis</w:t>
            </w:r>
            <w:r w:rsidR="00AA715B">
              <w:t>a</w:t>
            </w:r>
            <w:r>
              <w:t>tion</w:t>
            </w:r>
            <w:proofErr w:type="spellEnd"/>
            <w:r w:rsidR="00AA715B">
              <w:t xml:space="preserve"> performed.</w:t>
            </w:r>
          </w:p>
          <w:p w14:paraId="33EFE082" w14:textId="7190BA28" w:rsidR="00AA715B" w:rsidRDefault="00AA715B" w:rsidP="00F33078">
            <w:r>
              <w:t>Software design principles will be followed.</w:t>
            </w:r>
          </w:p>
        </w:tc>
      </w:tr>
      <w:tr w:rsidR="00AE39CC" w14:paraId="26A01C55" w14:textId="77777777" w:rsidTr="009B0633">
        <w:tc>
          <w:tcPr>
            <w:tcW w:w="2405" w:type="dxa"/>
          </w:tcPr>
          <w:p w14:paraId="715A86B2" w14:textId="54E780D0" w:rsidR="00AE39CC" w:rsidRDefault="00AE39CC" w:rsidP="00F33078">
            <w:r>
              <w:t>Sub-system verification and validation</w:t>
            </w:r>
          </w:p>
        </w:tc>
        <w:tc>
          <w:tcPr>
            <w:tcW w:w="6945" w:type="dxa"/>
          </w:tcPr>
          <w:p w14:paraId="38EE3CD2" w14:textId="05C2127A" w:rsidR="00AE39CC" w:rsidRDefault="00AA715B" w:rsidP="00F33078">
            <w:r>
              <w:t>To be conducted with testing at the end of each increment.</w:t>
            </w:r>
          </w:p>
        </w:tc>
      </w:tr>
      <w:tr w:rsidR="00AE39CC" w14:paraId="2998E23D" w14:textId="77777777" w:rsidTr="009B0633">
        <w:tc>
          <w:tcPr>
            <w:tcW w:w="2405" w:type="dxa"/>
          </w:tcPr>
          <w:p w14:paraId="63B6A703" w14:textId="11B6AFAA" w:rsidR="00AE39CC" w:rsidRDefault="00436799" w:rsidP="00F33078">
            <w:r>
              <w:t>Total s</w:t>
            </w:r>
            <w:r w:rsidR="00AE39CC">
              <w:t>ystem verification and validation</w:t>
            </w:r>
          </w:p>
        </w:tc>
        <w:tc>
          <w:tcPr>
            <w:tcW w:w="6945" w:type="dxa"/>
          </w:tcPr>
          <w:p w14:paraId="71321692" w14:textId="1D9C673D" w:rsidR="00AE39CC" w:rsidRDefault="00AA715B" w:rsidP="00F33078">
            <w:r>
              <w:t>To be conducted at the end of implementation.</w:t>
            </w:r>
          </w:p>
        </w:tc>
      </w:tr>
    </w:tbl>
    <w:p w14:paraId="3FD9543D" w14:textId="527B495A" w:rsidR="00F33078" w:rsidRDefault="00F33078" w:rsidP="00F33078"/>
    <w:p w14:paraId="5EB9D709" w14:textId="11A8AC11" w:rsidR="00F33078" w:rsidRDefault="00F33078" w:rsidP="00F33078">
      <w:pPr>
        <w:pStyle w:val="Heading1"/>
      </w:pPr>
      <w:r>
        <w:t>Legal, Social, Ethical, and/or Professional Issues</w:t>
      </w:r>
    </w:p>
    <w:p w14:paraId="330E27E6" w14:textId="7208A2E5" w:rsidR="00F33078" w:rsidRDefault="00AE39CC" w:rsidP="00F33078">
      <w:r>
        <w:t xml:space="preserve">I intend to </w:t>
      </w:r>
      <w:r w:rsidR="00436799">
        <w:t>stick within the limitations of the approved ethics application.</w:t>
      </w:r>
    </w:p>
    <w:p w14:paraId="676A4885" w14:textId="77777777" w:rsidR="00F33078" w:rsidRPr="00F33078" w:rsidRDefault="00F33078" w:rsidP="00F33078"/>
    <w:sectPr w:rsidR="00F33078" w:rsidRPr="00F33078" w:rsidSect="00855982">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3826A" w14:textId="77777777" w:rsidR="00FE3154" w:rsidRDefault="00FE3154" w:rsidP="00855982">
      <w:pPr>
        <w:spacing w:after="0" w:line="240" w:lineRule="auto"/>
      </w:pPr>
      <w:r>
        <w:separator/>
      </w:r>
    </w:p>
  </w:endnote>
  <w:endnote w:type="continuationSeparator" w:id="0">
    <w:p w14:paraId="1061543C" w14:textId="77777777" w:rsidR="00FE3154" w:rsidRDefault="00FE315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4D0F23E1" w14:textId="32592EE8" w:rsidR="00AE39CC" w:rsidRDefault="00AE39CC">
        <w:pPr>
          <w:pStyle w:val="Footer"/>
        </w:pPr>
        <w:r>
          <w:fldChar w:fldCharType="begin"/>
        </w:r>
        <w:r>
          <w:instrText xml:space="preserve"> PAGE   \* MERGEFORMAT </w:instrText>
        </w:r>
        <w:r>
          <w:fldChar w:fldCharType="separate"/>
        </w:r>
        <w:r w:rsidR="003E7FE5">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28DA4" w14:textId="0246680B" w:rsidR="00AE39CC" w:rsidRDefault="00AE39CC">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0C96C" w14:textId="77777777" w:rsidR="00FE3154" w:rsidRDefault="00FE3154" w:rsidP="00855982">
      <w:pPr>
        <w:spacing w:after="0" w:line="240" w:lineRule="auto"/>
      </w:pPr>
      <w:r>
        <w:separator/>
      </w:r>
    </w:p>
  </w:footnote>
  <w:footnote w:type="continuationSeparator" w:id="0">
    <w:p w14:paraId="30812403" w14:textId="77777777" w:rsidR="00FE3154" w:rsidRDefault="00FE3154"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6532B" w14:textId="77777777" w:rsidR="00AE39CC" w:rsidRDefault="00AE39CC" w:rsidP="0080622D">
    <w:pPr>
      <w:pStyle w:val="Header"/>
    </w:pPr>
    <w:r>
      <w:t>Joseph Kellaway 10503639</w:t>
    </w:r>
  </w:p>
  <w:p w14:paraId="572261B0" w14:textId="77777777" w:rsidR="00AE39CC" w:rsidRDefault="00AE39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F41A7" w14:textId="2C4B0F0F" w:rsidR="00AE39CC" w:rsidRDefault="00AE39CC">
    <w:pPr>
      <w:pStyle w:val="Header"/>
    </w:pPr>
    <w:r>
      <w:t>Joseph Kellaway 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AF5"/>
    <w:multiLevelType w:val="hybridMultilevel"/>
    <w:tmpl w:val="08BEC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FA5CDE"/>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2B0080"/>
    <w:multiLevelType w:val="hybridMultilevel"/>
    <w:tmpl w:val="CEE25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5FC7D1D"/>
    <w:multiLevelType w:val="hybridMultilevel"/>
    <w:tmpl w:val="1AD84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7A6EFA"/>
    <w:multiLevelType w:val="hybridMultilevel"/>
    <w:tmpl w:val="7F5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272319"/>
    <w:multiLevelType w:val="hybridMultilevel"/>
    <w:tmpl w:val="37CE45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23"/>
  </w:num>
  <w:num w:numId="31">
    <w:abstractNumId w:val="17"/>
  </w:num>
  <w:num w:numId="32">
    <w:abstractNumId w:val="21"/>
  </w:num>
  <w:num w:numId="33">
    <w:abstractNumId w:val="18"/>
  </w:num>
  <w:num w:numId="34">
    <w:abstractNumId w:val="10"/>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08"/>
    <w:rsid w:val="000725B5"/>
    <w:rsid w:val="00104F54"/>
    <w:rsid w:val="001D4362"/>
    <w:rsid w:val="002162A9"/>
    <w:rsid w:val="00290CB8"/>
    <w:rsid w:val="003E7FE5"/>
    <w:rsid w:val="00436799"/>
    <w:rsid w:val="004A0D5E"/>
    <w:rsid w:val="004C010A"/>
    <w:rsid w:val="006D7099"/>
    <w:rsid w:val="00773208"/>
    <w:rsid w:val="007833A7"/>
    <w:rsid w:val="007C4E5D"/>
    <w:rsid w:val="0080622D"/>
    <w:rsid w:val="008506CB"/>
    <w:rsid w:val="00855982"/>
    <w:rsid w:val="008C1ECC"/>
    <w:rsid w:val="008F531B"/>
    <w:rsid w:val="00903FE3"/>
    <w:rsid w:val="009051A9"/>
    <w:rsid w:val="009B0633"/>
    <w:rsid w:val="00A10484"/>
    <w:rsid w:val="00A72E1A"/>
    <w:rsid w:val="00A83D8A"/>
    <w:rsid w:val="00AA715B"/>
    <w:rsid w:val="00AD15F4"/>
    <w:rsid w:val="00AE39CC"/>
    <w:rsid w:val="00B84CB6"/>
    <w:rsid w:val="00BA219A"/>
    <w:rsid w:val="00C659B9"/>
    <w:rsid w:val="00CA0DA2"/>
    <w:rsid w:val="00CE087A"/>
    <w:rsid w:val="00CE37B6"/>
    <w:rsid w:val="00D16CFA"/>
    <w:rsid w:val="00D73EA1"/>
    <w:rsid w:val="00DD5E8E"/>
    <w:rsid w:val="00E246D8"/>
    <w:rsid w:val="00EA0FB3"/>
    <w:rsid w:val="00EA20AD"/>
    <w:rsid w:val="00ED14A3"/>
    <w:rsid w:val="00EF1A25"/>
    <w:rsid w:val="00F33078"/>
    <w:rsid w:val="00FD262C"/>
    <w:rsid w:val="00FE315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6B01"/>
  <w15:chartTrackingRefBased/>
  <w15:docId w15:val="{D005B16F-504E-4D36-AB98-46A6A350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table" w:styleId="TableGrid">
    <w:name w:val="Table Grid"/>
    <w:basedOn w:val="TableNormal"/>
    <w:uiPriority w:val="39"/>
    <w:rsid w:val="00773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6D7099"/>
    <w:pPr>
      <w:ind w:left="720"/>
      <w:contextualSpacing/>
    </w:pPr>
  </w:style>
  <w:style w:type="table" w:customStyle="1" w:styleId="TableGrid1">
    <w:name w:val="Table Grid1"/>
    <w:basedOn w:val="TableNormal"/>
    <w:next w:val="TableGrid"/>
    <w:uiPriority w:val="39"/>
    <w:rsid w:val="00AE39CC"/>
    <w:pPr>
      <w:spacing w:after="0" w:line="240" w:lineRule="auto"/>
    </w:pPr>
    <w:rPr>
      <w:rFonts w:eastAsia="Calibr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340</TotalTime>
  <Pages>5</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Kellaway</dc:creator>
  <cp:lastModifiedBy>(s) Joseph Kellaway</cp:lastModifiedBy>
  <cp:revision>9</cp:revision>
  <dcterms:created xsi:type="dcterms:W3CDTF">2018-01-23T17:42:00Z</dcterms:created>
  <dcterms:modified xsi:type="dcterms:W3CDTF">2018-02-02T10:16:00Z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