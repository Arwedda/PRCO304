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DED425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72"/>
          <w:szCs w:val="72"/>
        </w:rPr>
      </w:pPr>
      <w:r w:rsidRPr="00F947C7">
        <w:rPr>
          <w:rFonts w:asciiTheme="minorHAnsi" w:hAnsiTheme="minorHAnsi" w:cstheme="minorHAnsi"/>
          <w:sz w:val="72"/>
          <w:szCs w:val="72"/>
        </w:rPr>
        <w:t>Plymouth University</w:t>
      </w:r>
    </w:p>
    <w:p w14:paraId="4C7D6DC7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</w:rPr>
      </w:pPr>
    </w:p>
    <w:p w14:paraId="02E93913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</w:rPr>
      </w:pPr>
    </w:p>
    <w:p w14:paraId="483F2FD8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School of Computing, Electronics and Mathematics</w:t>
      </w:r>
    </w:p>
    <w:p w14:paraId="3B1B562D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14:paraId="22C5CBA0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14:paraId="19217359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PRCO304</w:t>
      </w:r>
    </w:p>
    <w:p w14:paraId="3352D5FB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Final Stage Computing Project</w:t>
      </w:r>
    </w:p>
    <w:p w14:paraId="0BE7BDF3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2017/2018</w:t>
      </w:r>
    </w:p>
    <w:p w14:paraId="546EDCDB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</w:p>
    <w:p w14:paraId="3C1BA5A2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52"/>
          <w:szCs w:val="52"/>
        </w:rPr>
      </w:pPr>
      <w:r w:rsidRPr="00F947C7">
        <w:rPr>
          <w:rFonts w:asciiTheme="minorHAnsi" w:hAnsiTheme="minorHAnsi" w:cstheme="minorHAnsi"/>
          <w:sz w:val="52"/>
          <w:szCs w:val="52"/>
        </w:rPr>
        <w:t>BSc (Hons) Computer Science</w:t>
      </w:r>
    </w:p>
    <w:p w14:paraId="0BAE1D28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</w:rPr>
      </w:pPr>
    </w:p>
    <w:p w14:paraId="31A15130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</w:rPr>
      </w:pPr>
    </w:p>
    <w:p w14:paraId="14B4671F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  <w:r w:rsidRPr="00F947C7">
        <w:rPr>
          <w:rFonts w:asciiTheme="minorHAnsi" w:hAnsiTheme="minorHAnsi" w:cstheme="minorHAnsi"/>
          <w:sz w:val="36"/>
          <w:szCs w:val="36"/>
        </w:rPr>
        <w:t>Joseph Kellaway</w:t>
      </w:r>
    </w:p>
    <w:p w14:paraId="67E4CB14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</w:p>
    <w:p w14:paraId="4F4FAEA8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  <w:r w:rsidRPr="00F947C7">
        <w:rPr>
          <w:rFonts w:asciiTheme="minorHAnsi" w:hAnsiTheme="minorHAnsi" w:cstheme="minorHAnsi"/>
          <w:sz w:val="36"/>
          <w:szCs w:val="36"/>
        </w:rPr>
        <w:t>10503639</w:t>
      </w:r>
    </w:p>
    <w:p w14:paraId="3EEC4E8E" w14:textId="77777777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</w:p>
    <w:p w14:paraId="54E82E5B" w14:textId="0A8E6A2B" w:rsidR="00F947C7" w:rsidRPr="00F947C7" w:rsidRDefault="00F947C7" w:rsidP="00F947C7">
      <w:pPr>
        <w:pStyle w:val="Title"/>
        <w:jc w:val="center"/>
        <w:rPr>
          <w:rFonts w:asciiTheme="minorHAnsi" w:hAnsiTheme="minorHAnsi" w:cstheme="minorHAnsi"/>
          <w:sz w:val="36"/>
          <w:szCs w:val="36"/>
        </w:rPr>
      </w:pPr>
      <w:r w:rsidRPr="00F947C7">
        <w:rPr>
          <w:rFonts w:asciiTheme="minorHAnsi" w:hAnsiTheme="minorHAnsi" w:cstheme="minorHAnsi"/>
          <w:sz w:val="36"/>
          <w:szCs w:val="36"/>
        </w:rPr>
        <w:t>Cryptocurrency Value Predictor</w:t>
      </w:r>
    </w:p>
    <w:p w14:paraId="4A7F93CF" w14:textId="77777777" w:rsidR="00F947C7" w:rsidRDefault="00F947C7">
      <w:pPr>
        <w:pStyle w:val="Title"/>
        <w:rPr>
          <w:sz w:val="36"/>
          <w:szCs w:val="36"/>
        </w:rPr>
      </w:pPr>
    </w:p>
    <w:p w14:paraId="579BC15F" w14:textId="0D564E7A" w:rsidR="00F947C7" w:rsidRDefault="00F947C7">
      <w:pPr>
        <w:pStyle w:val="Title"/>
        <w:rPr>
          <w:sz w:val="36"/>
          <w:szCs w:val="36"/>
        </w:rPr>
      </w:pPr>
    </w:p>
    <w:p w14:paraId="430D668D" w14:textId="77777777" w:rsidR="00F947C7" w:rsidRDefault="00F947C7">
      <w:pPr>
        <w:pStyle w:val="Title"/>
        <w:rPr>
          <w:sz w:val="36"/>
          <w:szCs w:val="36"/>
        </w:rPr>
      </w:pPr>
    </w:p>
    <w:p w14:paraId="697A420B" w14:textId="35A24D76" w:rsidR="00855982" w:rsidRPr="00855982" w:rsidRDefault="00AE222A" w:rsidP="00855982">
      <w:pPr>
        <w:pStyle w:val="Heading1"/>
      </w:pPr>
      <w:r>
        <w:lastRenderedPageBreak/>
        <w:t>Table of Contents</w:t>
      </w:r>
    </w:p>
    <w:p w14:paraId="446DA832" w14:textId="66D7BA04" w:rsidR="00AE222A" w:rsidRDefault="00AE222A" w:rsidP="009B19EF">
      <w:pPr>
        <w:pStyle w:val="ListParagraph"/>
        <w:numPr>
          <w:ilvl w:val="0"/>
          <w:numId w:val="30"/>
        </w:numPr>
      </w:pPr>
      <w:r>
        <w:t>Introduction</w:t>
      </w:r>
    </w:p>
    <w:p w14:paraId="7D081F10" w14:textId="5132C1ED" w:rsidR="00AE222A" w:rsidRDefault="00603000" w:rsidP="00AE222A">
      <w:pPr>
        <w:pStyle w:val="ListParagraph"/>
        <w:numPr>
          <w:ilvl w:val="0"/>
          <w:numId w:val="30"/>
        </w:numPr>
      </w:pPr>
      <w:r>
        <w:t>Background, Objectives &amp; Deliverables</w:t>
      </w:r>
    </w:p>
    <w:p w14:paraId="234671B9" w14:textId="68D0AB61" w:rsidR="00603000" w:rsidRDefault="00603000" w:rsidP="00603000">
      <w:pPr>
        <w:pStyle w:val="ListParagraph"/>
        <w:numPr>
          <w:ilvl w:val="1"/>
          <w:numId w:val="30"/>
        </w:numPr>
      </w:pPr>
      <w:r>
        <w:t>Overview of Solution</w:t>
      </w:r>
    </w:p>
    <w:p w14:paraId="284B8D2B" w14:textId="6F1780E0" w:rsidR="00603000" w:rsidRDefault="00603000" w:rsidP="00603000">
      <w:pPr>
        <w:pStyle w:val="ListParagraph"/>
        <w:numPr>
          <w:ilvl w:val="1"/>
          <w:numId w:val="30"/>
        </w:numPr>
      </w:pPr>
      <w:r>
        <w:t>Project Objectives</w:t>
      </w:r>
    </w:p>
    <w:p w14:paraId="73B7F8FF" w14:textId="191171BF" w:rsidR="00603000" w:rsidRDefault="00603000" w:rsidP="00603000">
      <w:pPr>
        <w:pStyle w:val="ListParagraph"/>
        <w:numPr>
          <w:ilvl w:val="1"/>
          <w:numId w:val="30"/>
        </w:numPr>
      </w:pPr>
      <w:r>
        <w:t>Deliverable Parts</w:t>
      </w:r>
    </w:p>
    <w:p w14:paraId="464A69F1" w14:textId="27AACA90" w:rsidR="002463C1" w:rsidRDefault="002463C1" w:rsidP="00603000">
      <w:pPr>
        <w:pStyle w:val="ListParagraph"/>
        <w:numPr>
          <w:ilvl w:val="2"/>
          <w:numId w:val="30"/>
        </w:numPr>
      </w:pPr>
      <w:r>
        <w:t>Java Application</w:t>
      </w:r>
    </w:p>
    <w:p w14:paraId="5E29AD62" w14:textId="127A81E5" w:rsidR="002463C1" w:rsidRDefault="002463C1" w:rsidP="00603000">
      <w:pPr>
        <w:pStyle w:val="ListParagraph"/>
        <w:numPr>
          <w:ilvl w:val="2"/>
          <w:numId w:val="30"/>
        </w:numPr>
      </w:pPr>
      <w:r>
        <w:t>Storage &amp; API</w:t>
      </w:r>
    </w:p>
    <w:p w14:paraId="00D5E6FE" w14:textId="001E8C5B" w:rsidR="009B19EF" w:rsidRDefault="009B19EF" w:rsidP="009B19EF">
      <w:pPr>
        <w:pStyle w:val="ListParagraph"/>
        <w:numPr>
          <w:ilvl w:val="0"/>
          <w:numId w:val="30"/>
        </w:numPr>
      </w:pPr>
      <w:r>
        <w:t>Method of Approach</w:t>
      </w:r>
    </w:p>
    <w:p w14:paraId="2EFB2BF1" w14:textId="1F8DB39D" w:rsidR="009B19EF" w:rsidRDefault="009B19EF" w:rsidP="009B19EF">
      <w:pPr>
        <w:pStyle w:val="ListParagraph"/>
        <w:numPr>
          <w:ilvl w:val="0"/>
          <w:numId w:val="30"/>
        </w:numPr>
      </w:pPr>
      <w:r>
        <w:t>Legal, Social, Ethical &amp; Professional Issues</w:t>
      </w:r>
    </w:p>
    <w:p w14:paraId="2BAC0908" w14:textId="5D70156C" w:rsidR="002463C1" w:rsidRDefault="002463C1" w:rsidP="002463C1">
      <w:pPr>
        <w:pStyle w:val="ListParagraph"/>
        <w:numPr>
          <w:ilvl w:val="0"/>
          <w:numId w:val="30"/>
        </w:numPr>
      </w:pPr>
      <w:r>
        <w:t>Project Management</w:t>
      </w:r>
    </w:p>
    <w:p w14:paraId="6B4825BA" w14:textId="1A30487B" w:rsidR="002463C1" w:rsidRDefault="002463C1" w:rsidP="002463C1">
      <w:pPr>
        <w:pStyle w:val="ListParagraph"/>
        <w:numPr>
          <w:ilvl w:val="1"/>
          <w:numId w:val="30"/>
        </w:numPr>
      </w:pPr>
      <w:r>
        <w:t>Design</w:t>
      </w:r>
    </w:p>
    <w:p w14:paraId="4959643C" w14:textId="074EFFF1" w:rsidR="009B19EF" w:rsidRDefault="009B19EF" w:rsidP="002463C1">
      <w:pPr>
        <w:pStyle w:val="ListParagraph"/>
        <w:numPr>
          <w:ilvl w:val="1"/>
          <w:numId w:val="30"/>
        </w:numPr>
      </w:pPr>
      <w:r>
        <w:t>Increment 1</w:t>
      </w:r>
    </w:p>
    <w:p w14:paraId="71644034" w14:textId="5FE67DCA" w:rsidR="009B19EF" w:rsidRDefault="009B19EF" w:rsidP="002463C1">
      <w:pPr>
        <w:pStyle w:val="ListParagraph"/>
        <w:numPr>
          <w:ilvl w:val="1"/>
          <w:numId w:val="30"/>
        </w:numPr>
      </w:pPr>
      <w:r>
        <w:t>Increment 2</w:t>
      </w:r>
    </w:p>
    <w:p w14:paraId="2874A97E" w14:textId="15BD545B" w:rsidR="009B19EF" w:rsidRDefault="009B19EF" w:rsidP="002463C1">
      <w:pPr>
        <w:pStyle w:val="ListParagraph"/>
        <w:numPr>
          <w:ilvl w:val="1"/>
          <w:numId w:val="30"/>
        </w:numPr>
      </w:pPr>
      <w:r>
        <w:t>Increment 3</w:t>
      </w:r>
    </w:p>
    <w:p w14:paraId="1B59DA2A" w14:textId="4EA9261A" w:rsidR="009B19EF" w:rsidRDefault="009B19EF" w:rsidP="002463C1">
      <w:pPr>
        <w:pStyle w:val="ListParagraph"/>
        <w:numPr>
          <w:ilvl w:val="1"/>
          <w:numId w:val="30"/>
        </w:numPr>
      </w:pPr>
      <w:r>
        <w:t>Increment 4</w:t>
      </w:r>
    </w:p>
    <w:p w14:paraId="4A279D05" w14:textId="51D4DFF6" w:rsidR="009B19EF" w:rsidRDefault="009B19EF" w:rsidP="002463C1">
      <w:pPr>
        <w:pStyle w:val="ListParagraph"/>
        <w:numPr>
          <w:ilvl w:val="1"/>
          <w:numId w:val="30"/>
        </w:numPr>
      </w:pPr>
      <w:r>
        <w:t>Increment 5</w:t>
      </w:r>
    </w:p>
    <w:p w14:paraId="6EA0B928" w14:textId="0EB63A11" w:rsidR="009B19EF" w:rsidRDefault="009B19EF" w:rsidP="002463C1">
      <w:pPr>
        <w:pStyle w:val="ListParagraph"/>
        <w:numPr>
          <w:ilvl w:val="1"/>
          <w:numId w:val="30"/>
        </w:numPr>
      </w:pPr>
      <w:r>
        <w:t>Increment 6</w:t>
      </w:r>
    </w:p>
    <w:p w14:paraId="7FDE5FCF" w14:textId="15D07330" w:rsidR="009B19EF" w:rsidRDefault="009B19EF" w:rsidP="002463C1">
      <w:pPr>
        <w:pStyle w:val="ListParagraph"/>
        <w:numPr>
          <w:ilvl w:val="1"/>
          <w:numId w:val="30"/>
        </w:numPr>
      </w:pPr>
      <w:r>
        <w:t>Increment 7</w:t>
      </w:r>
    </w:p>
    <w:p w14:paraId="78DFB1FB" w14:textId="64F45279" w:rsidR="009B19EF" w:rsidRDefault="009B19EF" w:rsidP="009B19EF">
      <w:pPr>
        <w:pStyle w:val="ListParagraph"/>
        <w:numPr>
          <w:ilvl w:val="0"/>
          <w:numId w:val="30"/>
        </w:numPr>
      </w:pPr>
      <w:r>
        <w:t>End-Project Report</w:t>
      </w:r>
    </w:p>
    <w:p w14:paraId="72589185" w14:textId="0C7F84BD" w:rsidR="009B19EF" w:rsidRDefault="009B19EF" w:rsidP="009B19EF">
      <w:pPr>
        <w:pStyle w:val="ListParagraph"/>
        <w:numPr>
          <w:ilvl w:val="0"/>
          <w:numId w:val="30"/>
        </w:numPr>
      </w:pPr>
      <w:r>
        <w:t>Project Post-Mortem</w:t>
      </w:r>
    </w:p>
    <w:p w14:paraId="1313F5CB" w14:textId="60112CFE" w:rsidR="009B19EF" w:rsidRDefault="009B19EF" w:rsidP="009B19EF">
      <w:pPr>
        <w:pStyle w:val="ListParagraph"/>
        <w:numPr>
          <w:ilvl w:val="0"/>
          <w:numId w:val="30"/>
        </w:numPr>
      </w:pPr>
      <w:r>
        <w:t>Conclusions</w:t>
      </w:r>
    </w:p>
    <w:p w14:paraId="20BD1C9B" w14:textId="5CE89589" w:rsidR="009B19EF" w:rsidRDefault="009B19EF" w:rsidP="009B19EF">
      <w:pPr>
        <w:pStyle w:val="ListParagraph"/>
        <w:numPr>
          <w:ilvl w:val="0"/>
          <w:numId w:val="30"/>
        </w:numPr>
      </w:pPr>
      <w:r>
        <w:t>Bibliography</w:t>
      </w:r>
    </w:p>
    <w:p w14:paraId="261472A2" w14:textId="74F1F54F" w:rsidR="00855982" w:rsidRDefault="009B19EF" w:rsidP="00AE222A">
      <w:pPr>
        <w:pStyle w:val="ListParagraph"/>
        <w:numPr>
          <w:ilvl w:val="0"/>
          <w:numId w:val="30"/>
        </w:numPr>
      </w:pPr>
      <w:r>
        <w:t>Appendices</w:t>
      </w:r>
    </w:p>
    <w:p w14:paraId="015CDC1A" w14:textId="3A7313A4" w:rsidR="0099076E" w:rsidRPr="00855982" w:rsidRDefault="0099076E" w:rsidP="0099076E">
      <w:r>
        <w:t>Word count:</w:t>
      </w:r>
      <w:bookmarkStart w:id="0" w:name="_GoBack"/>
      <w:bookmarkEnd w:id="0"/>
    </w:p>
    <w:sectPr w:rsidR="0099076E" w:rsidRPr="00855982" w:rsidSect="00855982"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ED6AB2" w14:textId="77777777" w:rsidR="008947E0" w:rsidRDefault="008947E0" w:rsidP="00855982">
      <w:pPr>
        <w:spacing w:after="0" w:line="240" w:lineRule="auto"/>
      </w:pPr>
      <w:r>
        <w:separator/>
      </w:r>
    </w:p>
  </w:endnote>
  <w:endnote w:type="continuationSeparator" w:id="0">
    <w:p w14:paraId="408ECB1E" w14:textId="77777777" w:rsidR="008947E0" w:rsidRDefault="008947E0" w:rsidP="008559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9775996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0412D5" w14:textId="77777777" w:rsidR="00855982" w:rsidRDefault="0085598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14CF1A" w14:textId="77777777" w:rsidR="008947E0" w:rsidRDefault="008947E0" w:rsidP="00855982">
      <w:pPr>
        <w:spacing w:after="0" w:line="240" w:lineRule="auto"/>
      </w:pPr>
      <w:r>
        <w:separator/>
      </w:r>
    </w:p>
  </w:footnote>
  <w:footnote w:type="continuationSeparator" w:id="0">
    <w:p w14:paraId="0BE7F7C7" w14:textId="77777777" w:rsidR="008947E0" w:rsidRDefault="008947E0" w:rsidP="008559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4986F6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8763C0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6D2C1D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AF402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6FA68F6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580A6C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EFE45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72C6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624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2BC200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737081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A42467A"/>
    <w:multiLevelType w:val="multilevel"/>
    <w:tmpl w:val="32C64BC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2" w15:restartNumberingAfterBreak="0">
    <w:nsid w:val="0B086CCA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0DBE68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157272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DD90059"/>
    <w:multiLevelType w:val="hybridMultilevel"/>
    <w:tmpl w:val="06F2E2C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F9A3F7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98652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4"/>
  </w:num>
  <w:num w:numId="2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4"/>
  </w:num>
  <w:num w:numId="4">
    <w:abstractNumId w:val="14"/>
  </w:num>
  <w:num w:numId="5">
    <w:abstractNumId w:val="14"/>
  </w:num>
  <w:num w:numId="6">
    <w:abstractNumId w:val="14"/>
  </w:num>
  <w:num w:numId="7">
    <w:abstractNumId w:val="14"/>
  </w:num>
  <w:num w:numId="8">
    <w:abstractNumId w:val="14"/>
  </w:num>
  <w:num w:numId="9">
    <w:abstractNumId w:val="14"/>
  </w:num>
  <w:num w:numId="10">
    <w:abstractNumId w:val="14"/>
  </w:num>
  <w:num w:numId="11">
    <w:abstractNumId w:val="14"/>
  </w:num>
  <w:num w:numId="12">
    <w:abstractNumId w:val="14"/>
  </w:num>
  <w:num w:numId="13">
    <w:abstractNumId w:val="10"/>
  </w:num>
  <w:num w:numId="14">
    <w:abstractNumId w:val="18"/>
  </w:num>
  <w:num w:numId="15">
    <w:abstractNumId w:val="11"/>
  </w:num>
  <w:num w:numId="16">
    <w:abstractNumId w:val="12"/>
  </w:num>
  <w:num w:numId="17">
    <w:abstractNumId w:val="9"/>
  </w:num>
  <w:num w:numId="18">
    <w:abstractNumId w:val="7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  <w:num w:numId="27">
    <w:abstractNumId w:val="13"/>
  </w:num>
  <w:num w:numId="28">
    <w:abstractNumId w:val="15"/>
  </w:num>
  <w:num w:numId="29">
    <w:abstractNumId w:val="17"/>
  </w:num>
  <w:num w:numId="3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47C7"/>
    <w:rsid w:val="001D4362"/>
    <w:rsid w:val="002463C1"/>
    <w:rsid w:val="00603000"/>
    <w:rsid w:val="007833A7"/>
    <w:rsid w:val="00855982"/>
    <w:rsid w:val="008947E0"/>
    <w:rsid w:val="0099076E"/>
    <w:rsid w:val="009B19EF"/>
    <w:rsid w:val="00A10484"/>
    <w:rsid w:val="00A75B02"/>
    <w:rsid w:val="00AE222A"/>
    <w:rsid w:val="00F947C7"/>
    <w:rsid w:val="00FD26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B783B"/>
  <w15:chartTrackingRefBased/>
  <w15:docId w15:val="{61E875D2-3B75-4C7C-ABFD-5FD8634F54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D262C"/>
  </w:style>
  <w:style w:type="paragraph" w:styleId="Heading1">
    <w:name w:val="heading 1"/>
    <w:basedOn w:val="Normal"/>
    <w:next w:val="Normal"/>
    <w:link w:val="Heading1Char"/>
    <w:uiPriority w:val="9"/>
    <w:qFormat/>
    <w:rsid w:val="00FD262C"/>
    <w:pPr>
      <w:keepNext/>
      <w:keepLines/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D262C"/>
    <w:pPr>
      <w:keepNext/>
      <w:keepLines/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D262C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D262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D262C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D262C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D262C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D262C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FD262C"/>
    <w:pPr>
      <w:spacing w:after="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FD262C"/>
    <w:rPr>
      <w:rFonts w:asciiTheme="majorHAnsi" w:eastAsiaTheme="majorEastAsia" w:hAnsiTheme="majorHAnsi" w:cstheme="majorBidi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855982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5982"/>
  </w:style>
  <w:style w:type="character" w:customStyle="1" w:styleId="Heading1Char">
    <w:name w:val="Heading 1 Char"/>
    <w:basedOn w:val="DefaultParagraphFont"/>
    <w:link w:val="Heading1"/>
    <w:uiPriority w:val="9"/>
    <w:rsid w:val="00FD262C"/>
    <w:rPr>
      <w:rFonts w:asciiTheme="majorHAnsi" w:eastAsiaTheme="majorEastAsia" w:hAnsiTheme="majorHAnsi" w:cstheme="majorBidi"/>
      <w:b/>
      <w:bCs/>
      <w:small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D262C"/>
    <w:rPr>
      <w:rFonts w:asciiTheme="majorHAnsi" w:eastAsiaTheme="majorEastAsia" w:hAnsiTheme="majorHAnsi" w:cstheme="majorBidi"/>
      <w:b/>
      <w:bCs/>
      <w:small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62C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D262C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D262C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D262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4362"/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4362"/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paragraph" w:styleId="Footer">
    <w:name w:val="footer"/>
    <w:basedOn w:val="Normal"/>
    <w:link w:val="FooterChar"/>
    <w:uiPriority w:val="99"/>
    <w:unhideWhenUsed/>
    <w:rsid w:val="00855982"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5982"/>
  </w:style>
  <w:style w:type="paragraph" w:styleId="Caption">
    <w:name w:val="caption"/>
    <w:basedOn w:val="Normal"/>
    <w:next w:val="Normal"/>
    <w:uiPriority w:val="35"/>
    <w:semiHidden/>
    <w:unhideWhenUsed/>
    <w:qFormat/>
    <w:rsid w:val="001D4362"/>
    <w:pPr>
      <w:spacing w:after="200" w:line="240" w:lineRule="auto"/>
    </w:pPr>
    <w:rPr>
      <w:i/>
      <w:iCs/>
      <w:color w:val="323232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362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1D436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1D436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1D436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1D436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1D436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D436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D436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D436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D436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1D4362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1D436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D436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1D4362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D4362"/>
    <w:pPr>
      <w:spacing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D436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436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1D436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1D436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1D436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1D4362"/>
    <w:pPr>
      <w:spacing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1D4362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FD262C"/>
    <w:pPr>
      <w:pBdr>
        <w:top w:val="single" w:sz="2" w:space="10" w:color="783F04" w:themeColor="accent1" w:themeShade="80" w:shadow="1"/>
        <w:left w:val="single" w:sz="2" w:space="10" w:color="783F04" w:themeColor="accent1" w:themeShade="80" w:shadow="1"/>
        <w:bottom w:val="single" w:sz="2" w:space="10" w:color="783F04" w:themeColor="accent1" w:themeShade="80" w:shadow="1"/>
        <w:right w:val="single" w:sz="2" w:space="10" w:color="783F04" w:themeColor="accent1" w:themeShade="80" w:shadow="1"/>
      </w:pBdr>
      <w:ind w:left="1152" w:right="1152"/>
    </w:pPr>
    <w:rPr>
      <w:i/>
      <w:iCs/>
      <w:color w:val="783F04" w:themeColor="accent1" w:themeShade="80"/>
    </w:rPr>
  </w:style>
  <w:style w:type="character" w:styleId="FollowedHyperlink">
    <w:name w:val="FollowedHyperlink"/>
    <w:basedOn w:val="DefaultParagraphFont"/>
    <w:uiPriority w:val="99"/>
    <w:semiHidden/>
    <w:unhideWhenUsed/>
    <w:rsid w:val="007833A7"/>
    <w:rPr>
      <w:color w:val="783F04" w:themeColor="accent1" w:themeShade="80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7833A7"/>
    <w:rPr>
      <w:color w:val="3A6331" w:themeColor="accent4" w:themeShade="BF"/>
      <w:u w:val="single"/>
    </w:rPr>
  </w:style>
  <w:style w:type="character" w:styleId="PlaceholderText">
    <w:name w:val="Placeholder Text"/>
    <w:basedOn w:val="DefaultParagraphFont"/>
    <w:uiPriority w:val="99"/>
    <w:semiHidden/>
    <w:rsid w:val="007833A7"/>
    <w:rPr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FD262C"/>
    <w:rPr>
      <w:i/>
      <w:iCs/>
      <w:color w:val="B35E0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FD262C"/>
    <w:pPr>
      <w:pBdr>
        <w:top w:val="single" w:sz="4" w:space="10" w:color="B35E06" w:themeColor="accent1" w:themeShade="BF"/>
        <w:bottom w:val="single" w:sz="4" w:space="10" w:color="B35E06" w:themeColor="accent1" w:themeShade="BF"/>
      </w:pBdr>
      <w:spacing w:before="360" w:after="360"/>
      <w:ind w:left="864" w:right="864"/>
      <w:jc w:val="center"/>
    </w:pPr>
    <w:rPr>
      <w:i/>
      <w:iCs/>
      <w:color w:val="B35E0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FD262C"/>
    <w:rPr>
      <w:i/>
      <w:iCs/>
      <w:color w:val="B35E06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FD262C"/>
    <w:rPr>
      <w:b/>
      <w:bCs/>
      <w:caps w:val="0"/>
      <w:smallCaps/>
      <w:color w:val="B35E06" w:themeColor="accent1" w:themeShade="BF"/>
      <w:spacing w:val="5"/>
    </w:rPr>
  </w:style>
  <w:style w:type="paragraph" w:styleId="ListParagraph">
    <w:name w:val="List Paragraph"/>
    <w:basedOn w:val="Normal"/>
    <w:uiPriority w:val="34"/>
    <w:unhideWhenUsed/>
    <w:qFormat/>
    <w:rsid w:val="00AE22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kell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856581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2012-09-19T07:42:00+00:00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1622610</Value>
    </PublishStatusLookup>
    <APAuthor xmlns="4873beb7-5857-4685-be1f-d57550cc96cc">
      <UserInfo>
        <DisplayName>REDMOND\v-aptall</DisplayName>
        <AccountId>2566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TP103457714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9332E30D-EFB4-40E8-AB8F-C2E02C2E75E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3671810-3EF7-4C8E-BCBA-248ABE2BAB39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(blank).dotx</Template>
  <TotalTime>68</TotalTime>
  <Pages>2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Joe Kellaway</dc:creator>
  <cp:lastModifiedBy>(s) Joseph Kellaway</cp:lastModifiedBy>
  <cp:revision>3</cp:revision>
  <dcterms:created xsi:type="dcterms:W3CDTF">2018-04-08T20:01:00Z</dcterms:created>
  <dcterms:modified xsi:type="dcterms:W3CDTF">2018-04-08T21:57:00Z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